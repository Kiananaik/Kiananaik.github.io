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838383" w:themeColor="accent4"/>
  <w:body>
    <w:tbl>
      <w:tblPr>
        <w:tblStyle w:val="TableGrid"/>
        <w:tblW w:w="5574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5433"/>
        <w:gridCol w:w="608"/>
        <w:gridCol w:w="694"/>
        <w:gridCol w:w="391"/>
        <w:gridCol w:w="3674"/>
      </w:tblGrid>
      <w:tr w:rsidR="00DF4742" w:rsidRPr="00162614" w14:paraId="6545637B" w14:textId="77777777" w:rsidTr="00C14D4B">
        <w:trPr>
          <w:trHeight w:val="559"/>
        </w:trPr>
        <w:tc>
          <w:tcPr>
            <w:tcW w:w="5433" w:type="dxa"/>
            <w:vMerge w:val="restart"/>
          </w:tcPr>
          <w:p w14:paraId="5B26667F" w14:textId="273D806E" w:rsidR="00CB1D3C" w:rsidRPr="00A97B46" w:rsidRDefault="00DB3218" w:rsidP="00D8505D">
            <w:pPr>
              <w:pStyle w:val="Subtitle"/>
              <w:rPr>
                <w:rFonts w:ascii="Agency FB" w:hAnsi="Agency FB"/>
                <w:color w:val="D20000"/>
                <w:sz w:val="80"/>
                <w:szCs w:val="80"/>
              </w:rPr>
            </w:pPr>
            <w:r w:rsidRPr="00A97B46">
              <w:rPr>
                <w:rFonts w:ascii="Agency FB" w:hAnsi="Agency FB"/>
                <w:color w:val="D20000"/>
                <w:sz w:val="80"/>
                <w:szCs w:val="80"/>
              </w:rPr>
              <w:t>Kiana N. Garcia Darlington</w:t>
            </w:r>
          </w:p>
        </w:tc>
        <w:tc>
          <w:tcPr>
            <w:tcW w:w="608" w:type="dxa"/>
          </w:tcPr>
          <w:p w14:paraId="6B36F8E4" w14:textId="77777777" w:rsidR="00CB1D3C" w:rsidRPr="00083FC8" w:rsidRDefault="00CB1D3C">
            <w:pPr>
              <w:rPr>
                <w:rFonts w:ascii="Agency FB" w:hAnsi="Agency FB"/>
              </w:rPr>
            </w:pPr>
          </w:p>
        </w:tc>
        <w:tc>
          <w:tcPr>
            <w:tcW w:w="694" w:type="dxa"/>
          </w:tcPr>
          <w:p w14:paraId="36F72C1A" w14:textId="77777777" w:rsidR="00CB1D3C" w:rsidRPr="00083FC8" w:rsidRDefault="00CB1D3C">
            <w:pPr>
              <w:rPr>
                <w:rFonts w:ascii="Agency FB" w:hAnsi="Agency FB"/>
              </w:rPr>
            </w:pPr>
          </w:p>
        </w:tc>
        <w:tc>
          <w:tcPr>
            <w:tcW w:w="4065" w:type="dxa"/>
            <w:gridSpan w:val="2"/>
            <w:tcBorders>
              <w:bottom w:val="single" w:sz="4" w:space="0" w:color="A70000" w:themeColor="accent5" w:themeShade="80"/>
            </w:tcBorders>
          </w:tcPr>
          <w:p w14:paraId="4363C33A" w14:textId="2F22FA3F" w:rsidR="00CB1D3C" w:rsidRPr="00083FC8" w:rsidRDefault="007125E3" w:rsidP="00E21254">
            <w:pPr>
              <w:pStyle w:val="Heading3"/>
              <w:spacing w:before="0"/>
              <w:outlineLvl w:val="2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 xml:space="preserve"> </w:t>
            </w:r>
            <w:r w:rsidR="00DB3218" w:rsidRPr="00083FC8">
              <w:rPr>
                <w:rFonts w:ascii="Agency FB" w:hAnsi="Agency FB"/>
              </w:rPr>
              <w:t>Physicist</w:t>
            </w:r>
          </w:p>
        </w:tc>
      </w:tr>
      <w:tr w:rsidR="00DF4742" w:rsidRPr="00162614" w14:paraId="384032BF" w14:textId="77777777" w:rsidTr="00C14D4B">
        <w:trPr>
          <w:trHeight w:val="558"/>
        </w:trPr>
        <w:tc>
          <w:tcPr>
            <w:tcW w:w="5433" w:type="dxa"/>
            <w:vMerge/>
          </w:tcPr>
          <w:p w14:paraId="3206569A" w14:textId="77777777" w:rsidR="00CB1D3C" w:rsidRPr="00083FC8" w:rsidRDefault="00CB1D3C" w:rsidP="003E7783">
            <w:pPr>
              <w:pStyle w:val="Heading1"/>
              <w:ind w:left="-113"/>
              <w:outlineLvl w:val="0"/>
              <w:rPr>
                <w:rFonts w:ascii="Agency FB" w:hAnsi="Agency FB"/>
              </w:rPr>
            </w:pPr>
          </w:p>
        </w:tc>
        <w:tc>
          <w:tcPr>
            <w:tcW w:w="608" w:type="dxa"/>
          </w:tcPr>
          <w:p w14:paraId="38352185" w14:textId="77777777" w:rsidR="00CB1D3C" w:rsidRPr="00083FC8" w:rsidRDefault="00CB1D3C">
            <w:pPr>
              <w:rPr>
                <w:rFonts w:ascii="Agency FB" w:hAnsi="Agency FB"/>
              </w:rPr>
            </w:pPr>
          </w:p>
        </w:tc>
        <w:tc>
          <w:tcPr>
            <w:tcW w:w="694" w:type="dxa"/>
          </w:tcPr>
          <w:p w14:paraId="6953C168" w14:textId="77777777" w:rsidR="00CB1D3C" w:rsidRPr="00083FC8" w:rsidRDefault="00CB1D3C">
            <w:pPr>
              <w:rPr>
                <w:rFonts w:ascii="Agency FB" w:hAnsi="Agency FB"/>
              </w:rPr>
            </w:pPr>
          </w:p>
        </w:tc>
        <w:tc>
          <w:tcPr>
            <w:tcW w:w="4065" w:type="dxa"/>
            <w:gridSpan w:val="2"/>
            <w:tcBorders>
              <w:top w:val="single" w:sz="4" w:space="0" w:color="A70000" w:themeColor="accent5" w:themeShade="80"/>
              <w:bottom w:val="single" w:sz="4" w:space="0" w:color="A70000" w:themeColor="accent5" w:themeShade="80"/>
            </w:tcBorders>
            <w:vAlign w:val="center"/>
          </w:tcPr>
          <w:p w14:paraId="4D2FA7AB" w14:textId="38584B0E" w:rsidR="00CB1D3C" w:rsidRPr="006D417B" w:rsidRDefault="001C6B84" w:rsidP="00E21254">
            <w:pPr>
              <w:pStyle w:val="Heading4"/>
              <w:spacing w:before="0" w:after="240"/>
              <w:outlineLvl w:val="3"/>
              <w:rPr>
                <w:rFonts w:ascii="Agency FB" w:hAnsi="Agency FB"/>
                <w:color w:val="FF8585"/>
              </w:rPr>
            </w:pPr>
            <w:r>
              <w:rPr>
                <w:rFonts w:ascii="Agency FB" w:hAnsi="Agency FB"/>
                <w:color w:val="FF8585"/>
              </w:rPr>
              <w:t xml:space="preserve"> </w:t>
            </w:r>
            <w:r w:rsidR="00DB3218" w:rsidRPr="006D417B">
              <w:rPr>
                <w:rFonts w:ascii="Agency FB" w:hAnsi="Agency FB"/>
                <w:color w:val="FF8585"/>
              </w:rPr>
              <w:t>Inventor</w:t>
            </w:r>
          </w:p>
        </w:tc>
      </w:tr>
      <w:tr w:rsidR="00DF4742" w:rsidRPr="00162614" w14:paraId="2A96EB89" w14:textId="77777777" w:rsidTr="00C14D4B">
        <w:trPr>
          <w:trHeight w:val="1191"/>
        </w:trPr>
        <w:tc>
          <w:tcPr>
            <w:tcW w:w="5433" w:type="dxa"/>
            <w:vMerge/>
          </w:tcPr>
          <w:p w14:paraId="11E7AB3F" w14:textId="77777777" w:rsidR="00CB1D3C" w:rsidRPr="00083FC8" w:rsidRDefault="00CB1D3C" w:rsidP="003E7783">
            <w:pPr>
              <w:pStyle w:val="Heading1"/>
              <w:ind w:left="-113"/>
              <w:outlineLvl w:val="0"/>
              <w:rPr>
                <w:rFonts w:ascii="Agency FB" w:hAnsi="Agency FB"/>
              </w:rPr>
            </w:pPr>
          </w:p>
        </w:tc>
        <w:tc>
          <w:tcPr>
            <w:tcW w:w="608" w:type="dxa"/>
          </w:tcPr>
          <w:p w14:paraId="7FA14BE7" w14:textId="48801E3E" w:rsidR="00CB1D3C" w:rsidRPr="00083FC8" w:rsidRDefault="00CB1D3C">
            <w:pPr>
              <w:rPr>
                <w:rFonts w:ascii="Agency FB" w:hAnsi="Agency FB"/>
              </w:rPr>
            </w:pPr>
          </w:p>
        </w:tc>
        <w:tc>
          <w:tcPr>
            <w:tcW w:w="694" w:type="dxa"/>
          </w:tcPr>
          <w:p w14:paraId="69E9C9B6" w14:textId="77777777" w:rsidR="00CB1D3C" w:rsidRPr="00083FC8" w:rsidRDefault="00CB1D3C">
            <w:pPr>
              <w:rPr>
                <w:rFonts w:ascii="Agency FB" w:hAnsi="Agency FB"/>
                <w:color w:val="FFFFFF" w:themeColor="background1"/>
              </w:rPr>
            </w:pPr>
          </w:p>
        </w:tc>
        <w:tc>
          <w:tcPr>
            <w:tcW w:w="4065" w:type="dxa"/>
            <w:gridSpan w:val="2"/>
            <w:tcBorders>
              <w:top w:val="single" w:sz="4" w:space="0" w:color="A70000" w:themeColor="accent5" w:themeShade="80"/>
            </w:tcBorders>
          </w:tcPr>
          <w:p w14:paraId="48EC416E" w14:textId="2E441AEC" w:rsidR="00CB1D3C" w:rsidRPr="00083FC8" w:rsidRDefault="001C6B84" w:rsidP="009D21A4">
            <w:pPr>
              <w:pStyle w:val="Heading5"/>
              <w:spacing w:before="0"/>
              <w:outlineLvl w:val="4"/>
              <w:rPr>
                <w:rFonts w:ascii="Agency FB" w:hAnsi="Agency FB"/>
                <w:color w:val="FFFFFF" w:themeColor="background1"/>
              </w:rPr>
            </w:pPr>
            <w:r>
              <w:rPr>
                <w:rFonts w:ascii="Agency FB" w:hAnsi="Agency FB"/>
                <w:color w:val="FFFFFF" w:themeColor="background1"/>
              </w:rPr>
              <w:t xml:space="preserve"> </w:t>
            </w:r>
            <w:r w:rsidR="00DB3218" w:rsidRPr="00083FC8">
              <w:rPr>
                <w:rFonts w:ascii="Agency FB" w:hAnsi="Agency FB"/>
                <w:color w:val="FFFFFF" w:themeColor="background1"/>
              </w:rPr>
              <w:t xml:space="preserve">Full-Stack </w:t>
            </w:r>
            <w:sdt>
              <w:sdtPr>
                <w:rPr>
                  <w:rFonts w:ascii="Agency FB" w:hAnsi="Agency FB"/>
                  <w:color w:val="FFFFFF" w:themeColor="background1"/>
                </w:rPr>
                <w:id w:val="808364011"/>
                <w:placeholder>
                  <w:docPart w:val="A850AEDB47F94A109481A6FD8DA4F709"/>
                </w:placeholder>
                <w:temporary/>
                <w:showingPlcHdr/>
                <w15:appearance w15:val="hidden"/>
              </w:sdtPr>
              <w:sdtEndPr>
                <w:rPr>
                  <w:rStyle w:val="Heading3Char"/>
                  <w:szCs w:val="24"/>
                </w:rPr>
              </w:sdtEndPr>
              <w:sdtContent>
                <w:r w:rsidR="00C45D7E" w:rsidRPr="00083FC8">
                  <w:rPr>
                    <w:rStyle w:val="Heading3Char"/>
                    <w:rFonts w:ascii="Agency FB" w:hAnsi="Agency FB"/>
                  </w:rPr>
                  <w:t>Developer</w:t>
                </w:r>
              </w:sdtContent>
            </w:sdt>
          </w:p>
        </w:tc>
      </w:tr>
      <w:tr w:rsidR="00DF4742" w:rsidRPr="00162614" w14:paraId="4AFFEEDD" w14:textId="77777777" w:rsidTr="00C14D4B">
        <w:trPr>
          <w:trHeight w:val="828"/>
        </w:trPr>
        <w:tc>
          <w:tcPr>
            <w:tcW w:w="5433" w:type="dxa"/>
            <w:vAlign w:val="center"/>
          </w:tcPr>
          <w:p w14:paraId="7AD6A0B0" w14:textId="78B5F443" w:rsidR="00CB1D3C" w:rsidRPr="00083FC8" w:rsidRDefault="00A01A90" w:rsidP="00D8505D">
            <w:pPr>
              <w:pStyle w:val="Heading1"/>
              <w:outlineLvl w:val="0"/>
              <w:rPr>
                <w:rFonts w:ascii="Agency FB" w:hAnsi="Agency FB"/>
              </w:rPr>
            </w:pPr>
            <w:sdt>
              <w:sdtPr>
                <w:rPr>
                  <w:rFonts w:ascii="Agency FB" w:hAnsi="Agency FB"/>
                </w:rPr>
                <w:id w:val="-1357266435"/>
                <w:placeholder>
                  <w:docPart w:val="EAF773A3873D40F3A028BB400606284E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083FC8">
                  <w:rPr>
                    <w:rFonts w:ascii="Agency FB" w:hAnsi="Agency FB"/>
                  </w:rPr>
                  <w:t>PROFILE</w:t>
                </w:r>
              </w:sdtContent>
            </w:sdt>
          </w:p>
        </w:tc>
        <w:tc>
          <w:tcPr>
            <w:tcW w:w="608" w:type="dxa"/>
          </w:tcPr>
          <w:p w14:paraId="16DF6970" w14:textId="5AB466BB" w:rsidR="00CB1D3C" w:rsidRPr="00083FC8" w:rsidRDefault="00CB1D3C">
            <w:pPr>
              <w:rPr>
                <w:rFonts w:ascii="Agency FB" w:hAnsi="Agency FB"/>
              </w:rPr>
            </w:pPr>
          </w:p>
        </w:tc>
        <w:tc>
          <w:tcPr>
            <w:tcW w:w="694" w:type="dxa"/>
          </w:tcPr>
          <w:p w14:paraId="13DCBDF0" w14:textId="77777777" w:rsidR="00CB1D3C" w:rsidRPr="00083FC8" w:rsidRDefault="00CB1D3C">
            <w:pPr>
              <w:rPr>
                <w:rFonts w:ascii="Agency FB" w:hAnsi="Agency FB"/>
              </w:rPr>
            </w:pPr>
          </w:p>
        </w:tc>
        <w:tc>
          <w:tcPr>
            <w:tcW w:w="4065" w:type="dxa"/>
            <w:gridSpan w:val="2"/>
            <w:vAlign w:val="center"/>
          </w:tcPr>
          <w:p w14:paraId="166F6845" w14:textId="08F002EC" w:rsidR="00CB1D3C" w:rsidRPr="00083FC8" w:rsidRDefault="00A01A90" w:rsidP="00D8505D">
            <w:pPr>
              <w:pStyle w:val="Heading1"/>
              <w:outlineLvl w:val="0"/>
              <w:rPr>
                <w:rFonts w:ascii="Agency FB" w:hAnsi="Agency FB"/>
              </w:rPr>
            </w:pPr>
            <w:sdt>
              <w:sdtPr>
                <w:rPr>
                  <w:rFonts w:ascii="Agency FB" w:hAnsi="Agency FB"/>
                </w:rPr>
                <w:id w:val="-797608129"/>
                <w:placeholder>
                  <w:docPart w:val="D8DDD2E794C343DF94C0B93C47B35A93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083FC8">
                  <w:rPr>
                    <w:rFonts w:ascii="Agency FB" w:hAnsi="Agency FB"/>
                  </w:rPr>
                  <w:t>CONTACT</w:t>
                </w:r>
              </w:sdtContent>
            </w:sdt>
          </w:p>
        </w:tc>
      </w:tr>
      <w:tr w:rsidR="00A04573" w:rsidRPr="00162614" w14:paraId="3CBA4235" w14:textId="77777777" w:rsidTr="00C14D4B">
        <w:trPr>
          <w:trHeight w:val="531"/>
        </w:trPr>
        <w:tc>
          <w:tcPr>
            <w:tcW w:w="5433" w:type="dxa"/>
            <w:vMerge w:val="restart"/>
            <w:vAlign w:val="center"/>
          </w:tcPr>
          <w:p w14:paraId="577B7F48" w14:textId="023FF583" w:rsidR="00414D7E" w:rsidRPr="00ED3A2B" w:rsidRDefault="00A563B6" w:rsidP="00414D7E">
            <w:pPr>
              <w:rPr>
                <w:rFonts w:ascii="Agency FB" w:hAnsi="Agency FB"/>
                <w:color w:val="auto"/>
              </w:rPr>
            </w:pPr>
            <w:r w:rsidRPr="00A563B6">
              <w:rPr>
                <w:rFonts w:ascii="Agency FB" w:hAnsi="Agency FB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1" layoutInCell="1" allowOverlap="1" wp14:anchorId="75CC425E" wp14:editId="362AF0C7">
                      <wp:simplePos x="0" y="0"/>
                      <wp:positionH relativeFrom="column">
                        <wp:posOffset>4699635</wp:posOffset>
                      </wp:positionH>
                      <wp:positionV relativeFrom="page">
                        <wp:posOffset>1367790</wp:posOffset>
                      </wp:positionV>
                      <wp:extent cx="803910" cy="264795"/>
                      <wp:effectExtent l="0" t="0" r="0" b="127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3910" cy="2647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D894A7" w14:textId="7C9FDC57" w:rsidR="00A563B6" w:rsidRPr="00A6028E" w:rsidRDefault="00A6028E">
                                  <w:pPr>
                                    <w:rPr>
                                      <w:rFonts w:ascii="Agency FB" w:hAnsi="Agency FB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</w:pPr>
                                  <w:r w:rsidRPr="0001698B">
                                    <w:rPr>
                                      <w:rFonts w:ascii="Agency FB" w:hAnsi="Agency FB"/>
                                      <w:color w:val="66FFCC"/>
                                      <w:sz w:val="12"/>
                                      <w:szCs w:val="12"/>
                                    </w:rPr>
                                    <w:t>5</w:t>
                                  </w:r>
                                  <w:r w:rsidR="00A563B6" w:rsidRPr="0001698B">
                                    <w:rPr>
                                      <w:rFonts w:ascii="Agency FB" w:hAnsi="Agency FB"/>
                                      <w:color w:val="66FFCC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Pr="00A6028E">
                                    <w:rPr>
                                      <w:rFonts w:ascii="Agency FB" w:hAnsi="Agency FB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gency FB" w:hAnsi="Agency FB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="00A563B6" w:rsidRPr="00A6028E">
                                    <w:rPr>
                                      <w:rFonts w:ascii="Agency FB" w:hAnsi="Agency FB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  </w:t>
                                  </w:r>
                                  <w:r w:rsidRPr="00A6028E">
                                    <w:rPr>
                                      <w:rFonts w:ascii="Agency FB" w:hAnsi="Agency FB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Pr="0001698B">
                                    <w:rPr>
                                      <w:rFonts w:ascii="Agency FB" w:hAnsi="Agency FB"/>
                                      <w:color w:val="CCFF66"/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  <w:r w:rsidRPr="00A6028E">
                                    <w:rPr>
                                      <w:rFonts w:ascii="Agency FB" w:hAnsi="Agency FB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Agency FB" w:hAnsi="Agency FB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Pr="00A6028E">
                                    <w:rPr>
                                      <w:rFonts w:ascii="Agency FB" w:hAnsi="Agency FB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  </w:t>
                                  </w:r>
                                  <w:r w:rsidRPr="00AE6CF9">
                                    <w:rPr>
                                      <w:rFonts w:ascii="Agency FB" w:hAnsi="Agency FB"/>
                                      <w:color w:val="FFFF00"/>
                                      <w:sz w:val="12"/>
                                      <w:szCs w:val="12"/>
                                    </w:rPr>
                                    <w:t>3</w:t>
                                  </w:r>
                                  <w:r w:rsidRPr="00A6028E">
                                    <w:rPr>
                                      <w:rFonts w:ascii="Agency FB" w:hAnsi="Agency FB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Agency FB" w:hAnsi="Agency FB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  </w:t>
                                  </w:r>
                                  <w:r w:rsidRPr="00A6028E">
                                    <w:rPr>
                                      <w:rFonts w:ascii="Agency FB" w:hAnsi="Agency FB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Pr="0001698B">
                                    <w:rPr>
                                      <w:rFonts w:ascii="Agency FB" w:hAnsi="Agency FB"/>
                                      <w:color w:val="FFC000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 w:rsidRPr="00A6028E">
                                    <w:rPr>
                                      <w:rFonts w:ascii="Agency FB" w:hAnsi="Agency FB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gency FB" w:hAnsi="Agency FB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Pr="00A6028E">
                                    <w:rPr>
                                      <w:rFonts w:ascii="Agency FB" w:hAnsi="Agency FB"/>
                                      <w:color w:val="FFFFFF" w:themeColor="background1"/>
                                      <w:sz w:val="12"/>
                                      <w:szCs w:val="12"/>
                                    </w:rPr>
                                    <w:t xml:space="preserve">    </w:t>
                                  </w:r>
                                  <w:r w:rsidRPr="009902AC">
                                    <w:rPr>
                                      <w:rFonts w:ascii="Agency FB" w:hAnsi="Agency FB"/>
                                      <w:color w:val="FF9595" w:themeColor="accent5" w:themeTint="99"/>
                                      <w:sz w:val="12"/>
                                      <w:szCs w:val="12"/>
                                    </w:rPr>
                                    <w:t xml:space="preserve">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CC42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70.05pt;margin-top:107.7pt;width:63.3pt;height:20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" filled="f" stroked="f">
                      <v:textbox style="mso-fit-shape-to-text:t">
                        <w:txbxContent>
                          <w:p w14:paraId="50D894A7" w14:textId="7C9FDC57" w:rsidR="00A563B6" w:rsidRPr="00A6028E" w:rsidRDefault="00A6028E">
                            <w:pPr>
                              <w:rPr>
                                <w:rFonts w:ascii="Agency FB" w:hAnsi="Agency FB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01698B">
                              <w:rPr>
                                <w:rFonts w:ascii="Agency FB" w:hAnsi="Agency FB"/>
                                <w:color w:val="66FFCC"/>
                                <w:sz w:val="12"/>
                                <w:szCs w:val="12"/>
                              </w:rPr>
                              <w:t>5</w:t>
                            </w:r>
                            <w:r w:rsidR="00A563B6" w:rsidRPr="0001698B">
                              <w:rPr>
                                <w:rFonts w:ascii="Agency FB" w:hAnsi="Agency FB"/>
                                <w:color w:val="66FFCC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6028E">
                              <w:rPr>
                                <w:rFonts w:ascii="Agency FB" w:hAnsi="Agency FB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Agency FB" w:hAnsi="Agency FB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A563B6" w:rsidRPr="00A6028E">
                              <w:rPr>
                                <w:rFonts w:ascii="Agency FB" w:hAnsi="Agency FB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Pr="00A6028E">
                              <w:rPr>
                                <w:rFonts w:ascii="Agency FB" w:hAnsi="Agency FB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1698B">
                              <w:rPr>
                                <w:rFonts w:ascii="Agency FB" w:hAnsi="Agency FB"/>
                                <w:color w:val="CCFF66"/>
                                <w:sz w:val="12"/>
                                <w:szCs w:val="12"/>
                              </w:rPr>
                              <w:t>4</w:t>
                            </w:r>
                            <w:r w:rsidRPr="00A6028E">
                              <w:rPr>
                                <w:rFonts w:ascii="Agency FB" w:hAnsi="Agency FB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>
                              <w:rPr>
                                <w:rFonts w:ascii="Agency FB" w:hAnsi="Agency FB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6028E">
                              <w:rPr>
                                <w:rFonts w:ascii="Agency FB" w:hAnsi="Agency FB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Pr="00AE6CF9">
                              <w:rPr>
                                <w:rFonts w:ascii="Agency FB" w:hAnsi="Agency FB"/>
                                <w:color w:val="FFFF00"/>
                                <w:sz w:val="12"/>
                                <w:szCs w:val="12"/>
                              </w:rPr>
                              <w:t>3</w:t>
                            </w:r>
                            <w:r w:rsidRPr="00A6028E">
                              <w:rPr>
                                <w:rFonts w:ascii="Agency FB" w:hAnsi="Agency FB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>
                              <w:rPr>
                                <w:rFonts w:ascii="Agency FB" w:hAnsi="Agency FB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Pr="00A6028E">
                              <w:rPr>
                                <w:rFonts w:ascii="Agency FB" w:hAnsi="Agency FB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1698B">
                              <w:rPr>
                                <w:rFonts w:ascii="Agency FB" w:hAnsi="Agency FB"/>
                                <w:color w:val="FFC000"/>
                                <w:sz w:val="12"/>
                                <w:szCs w:val="12"/>
                              </w:rPr>
                              <w:t>2</w:t>
                            </w:r>
                            <w:r w:rsidRPr="00A6028E">
                              <w:rPr>
                                <w:rFonts w:ascii="Agency FB" w:hAnsi="Agency FB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Agency FB" w:hAnsi="Agency FB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A6028E">
                              <w:rPr>
                                <w:rFonts w:ascii="Agency FB" w:hAnsi="Agency FB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9902AC">
                              <w:rPr>
                                <w:rFonts w:ascii="Agency FB" w:hAnsi="Agency FB"/>
                                <w:color w:val="FF9595" w:themeColor="accent5" w:themeTint="99"/>
                                <w:sz w:val="12"/>
                                <w:szCs w:val="12"/>
                              </w:rPr>
                              <w:t xml:space="preserve"> 1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  <w:r w:rsidR="001E3F55" w:rsidRPr="000B3AEB">
              <w:rPr>
                <w:rFonts w:ascii="Agency FB" w:hAnsi="Agency FB"/>
                <w:b/>
                <w:bCs/>
                <w:noProof/>
                <w:color w:val="000000" w:themeColor="accent1" w:themeShade="BF"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1" layoutInCell="1" allowOverlap="1" wp14:anchorId="1AC0B145" wp14:editId="2D8E41A3">
                      <wp:simplePos x="0" y="0"/>
                      <wp:positionH relativeFrom="page">
                        <wp:posOffset>4688840</wp:posOffset>
                      </wp:positionH>
                      <wp:positionV relativeFrom="page">
                        <wp:posOffset>-560705</wp:posOffset>
                      </wp:positionV>
                      <wp:extent cx="1781810" cy="1315085"/>
                      <wp:effectExtent l="0" t="0" r="0" b="0"/>
                      <wp:wrapNone/>
                      <wp:docPr id="80" name="Text Box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781810" cy="13150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5462" w:type="pct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CellMar>
                                      <w:left w:w="0" w:type="dxa"/>
                                      <w:right w:w="115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752"/>
                                  </w:tblGrid>
                                  <w:tr w:rsidR="004B791E" w:rsidRPr="008169C9" w14:paraId="6C3DEA69" w14:textId="77777777" w:rsidTr="004B791E">
                                    <w:trPr>
                                      <w:trHeight w:val="531"/>
                                    </w:trPr>
                                    <w:tc>
                                      <w:tcPr>
                                        <w:tcW w:w="2436" w:type="dxa"/>
                                        <w:vAlign w:val="center"/>
                                      </w:tcPr>
                                      <w:p w14:paraId="230F6534" w14:textId="7C18C0A2" w:rsidR="001E3F55" w:rsidRPr="00F645CA" w:rsidRDefault="00A01A90" w:rsidP="00D01CA0">
                                        <w:pPr>
                                          <w:pStyle w:val="Contact1"/>
                                          <w:spacing w:before="0" w:line="360" w:lineRule="auto"/>
                                          <w:rPr>
                                            <w:rFonts w:ascii="Agency FB" w:hAnsi="Agency FB"/>
                                            <w:color w:val="auto"/>
                                            <w:szCs w:val="28"/>
                                          </w:rPr>
                                        </w:pPr>
                                        <w:hyperlink r:id="rId11" w:history="1">
                                          <w:r w:rsidR="00586BDC" w:rsidRPr="00F645CA">
                                            <w:rPr>
                                              <w:rStyle w:val="Hyperlink"/>
                                              <w:rFonts w:ascii="Agency FB" w:hAnsi="Agency FB"/>
                                              <w:color w:val="auto"/>
                                              <w:szCs w:val="28"/>
                                              <w:u w:val="none"/>
                                            </w:rPr>
                                            <w:t>https://kiananaik.github.io/</w:t>
                                          </w:r>
                                        </w:hyperlink>
                                      </w:p>
                                      <w:p w14:paraId="0A7F4E27" w14:textId="68E73B56" w:rsidR="00586BDC" w:rsidRPr="00F645CA" w:rsidRDefault="00A01A90" w:rsidP="00D01CA0">
                                        <w:pPr>
                                          <w:pStyle w:val="Contact1"/>
                                          <w:spacing w:before="0" w:line="360" w:lineRule="auto"/>
                                          <w:rPr>
                                            <w:rFonts w:ascii="Agency FB" w:hAnsi="Agency FB"/>
                                            <w:color w:val="auto"/>
                                            <w:szCs w:val="28"/>
                                          </w:rPr>
                                        </w:pPr>
                                        <w:hyperlink r:id="rId12" w:history="1">
                                          <w:r w:rsidR="00650079" w:rsidRPr="00F645CA">
                                            <w:rPr>
                                              <w:rStyle w:val="Hyperlink"/>
                                              <w:rFonts w:ascii="Agency FB" w:hAnsi="Agency FB"/>
                                              <w:color w:val="auto"/>
                                              <w:szCs w:val="28"/>
                                              <w:u w:val="none"/>
                                            </w:rPr>
                                            <w:t>kilosofelectronics@gmail.com</w:t>
                                          </w:r>
                                        </w:hyperlink>
                                      </w:p>
                                      <w:p w14:paraId="06F67393" w14:textId="77777777" w:rsidR="00650079" w:rsidRPr="00F645CA" w:rsidRDefault="007C0D4A" w:rsidP="00D01CA0">
                                        <w:pPr>
                                          <w:pStyle w:val="Contact1"/>
                                          <w:spacing w:before="0" w:line="360" w:lineRule="auto"/>
                                          <w:rPr>
                                            <w:rFonts w:ascii="Agency FB" w:hAnsi="Agency FB"/>
                                            <w:color w:val="auto"/>
                                            <w:szCs w:val="28"/>
                                          </w:rPr>
                                        </w:pPr>
                                        <w:r w:rsidRPr="00F645CA">
                                          <w:rPr>
                                            <w:rFonts w:ascii="Agency FB" w:hAnsi="Agency FB"/>
                                            <w:color w:val="auto"/>
                                            <w:szCs w:val="28"/>
                                          </w:rPr>
                                          <w:t>github.com/Kiananaik</w:t>
                                        </w:r>
                                      </w:p>
                                      <w:p w14:paraId="2D713D00" w14:textId="503DFF4C" w:rsidR="007C0D4A" w:rsidRPr="00AF4AF4" w:rsidRDefault="007C0D4A" w:rsidP="00D01CA0">
                                        <w:pPr>
                                          <w:pStyle w:val="Contact1"/>
                                          <w:spacing w:before="0" w:line="360" w:lineRule="auto"/>
                                          <w:rPr>
                                            <w:rFonts w:ascii="Agency FB" w:hAnsi="Agency FB"/>
                                            <w:color w:val="auto"/>
                                            <w:szCs w:val="28"/>
                                          </w:rPr>
                                        </w:pPr>
                                        <w:r w:rsidRPr="00F645CA">
                                          <w:rPr>
                                            <w:rFonts w:ascii="Agency FB" w:hAnsi="Agency FB"/>
                                            <w:color w:val="auto"/>
                                            <w:szCs w:val="28"/>
                                          </w:rPr>
                                          <w:t>(</w:t>
                                        </w:r>
                                        <w:r w:rsidR="00FA5E3E">
                                          <w:rPr>
                                            <w:rFonts w:ascii="Agency FB" w:hAnsi="Agency FB"/>
                                            <w:color w:val="auto"/>
                                            <w:szCs w:val="28"/>
                                          </w:rPr>
                                          <w:t>409</w:t>
                                        </w:r>
                                        <w:r w:rsidRPr="00F645CA">
                                          <w:rPr>
                                            <w:rFonts w:ascii="Agency FB" w:hAnsi="Agency FB"/>
                                            <w:color w:val="auto"/>
                                            <w:szCs w:val="28"/>
                                          </w:rPr>
                                          <w:t xml:space="preserve">) </w:t>
                                        </w:r>
                                        <w:r w:rsidR="00FA5E3E">
                                          <w:rPr>
                                            <w:rFonts w:ascii="Agency FB" w:hAnsi="Agency FB"/>
                                            <w:color w:val="auto"/>
                                            <w:szCs w:val="28"/>
                                          </w:rPr>
                                          <w:t>420</w:t>
                                        </w:r>
                                        <w:r w:rsidRPr="00F645CA">
                                          <w:rPr>
                                            <w:rFonts w:ascii="Agency FB" w:hAnsi="Agency FB"/>
                                            <w:color w:val="auto"/>
                                            <w:szCs w:val="28"/>
                                          </w:rPr>
                                          <w:t xml:space="preserve"> - </w:t>
                                        </w:r>
                                        <w:r w:rsidR="00FA5E3E">
                                          <w:rPr>
                                            <w:rFonts w:ascii="Agency FB" w:hAnsi="Agency FB"/>
                                            <w:color w:val="auto"/>
                                            <w:szCs w:val="28"/>
                                          </w:rPr>
                                          <w:t>2320</w:t>
                                        </w:r>
                                        <w:bookmarkStart w:id="0" w:name="_GoBack"/>
                                        <w:bookmarkEnd w:id="0"/>
                                      </w:p>
                                    </w:tc>
                                  </w:tr>
                                </w:tbl>
                                <w:p w14:paraId="290EED56" w14:textId="77777777" w:rsidR="001E3F55" w:rsidRPr="00AE13C4" w:rsidRDefault="001E3F55" w:rsidP="001E3F55">
                                  <w:pPr>
                                    <w:spacing w:before="4" w:after="38" w:line="288" w:lineRule="auto"/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auto"/>
                                      <w14:textOutline w14:w="3175" w14:cap="rnd" w14:cmpd="thinThick" w14:algn="ctr">
                                        <w14:solidFill>
                                          <w14:srgbClr w14:val="FF8585">
                                            <w14:alpha w14:val="6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C0B145" id="_x0000_s1027" type="#_x0000_t202" style="position:absolute;margin-left:369.2pt;margin-top:-44.15pt;width:140.3pt;height:103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" filled="f" stroked="f">
                      <o:lock v:ext="edit" aspectratio="t"/>
                      <v:textbox>
                        <w:txbxContent>
                          <w:tbl>
                            <w:tblPr>
                              <w:tblStyle w:val="TableGrid"/>
                              <w:tblW w:w="5462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752"/>
                            </w:tblGrid>
                            <w:tr w:rsidR="004B791E" w:rsidRPr="008169C9" w14:paraId="6C3DEA69" w14:textId="77777777" w:rsidTr="004B791E">
                              <w:trPr>
                                <w:trHeight w:val="531"/>
                              </w:trPr>
                              <w:tc>
                                <w:tcPr>
                                  <w:tcW w:w="2436" w:type="dxa"/>
                                  <w:vAlign w:val="center"/>
                                </w:tcPr>
                                <w:p w14:paraId="230F6534" w14:textId="7C18C0A2" w:rsidR="001E3F55" w:rsidRPr="00F645CA" w:rsidRDefault="00A01A90" w:rsidP="00D01CA0">
                                  <w:pPr>
                                    <w:pStyle w:val="Contact1"/>
                                    <w:spacing w:before="0" w:line="360" w:lineRule="auto"/>
                                    <w:rPr>
                                      <w:rFonts w:ascii="Agency FB" w:hAnsi="Agency FB"/>
                                      <w:color w:val="auto"/>
                                      <w:szCs w:val="28"/>
                                    </w:rPr>
                                  </w:pPr>
                                  <w:hyperlink r:id="rId13" w:history="1">
                                    <w:r w:rsidR="00586BDC" w:rsidRPr="00F645CA">
                                      <w:rPr>
                                        <w:rStyle w:val="Hyperlink"/>
                                        <w:rFonts w:ascii="Agency FB" w:hAnsi="Agency FB"/>
                                        <w:color w:val="auto"/>
                                        <w:szCs w:val="28"/>
                                        <w:u w:val="none"/>
                                      </w:rPr>
                                      <w:t>https://kiananaik.github.io/</w:t>
                                    </w:r>
                                  </w:hyperlink>
                                </w:p>
                                <w:p w14:paraId="0A7F4E27" w14:textId="68E73B56" w:rsidR="00586BDC" w:rsidRPr="00F645CA" w:rsidRDefault="00A01A90" w:rsidP="00D01CA0">
                                  <w:pPr>
                                    <w:pStyle w:val="Contact1"/>
                                    <w:spacing w:before="0" w:line="360" w:lineRule="auto"/>
                                    <w:rPr>
                                      <w:rFonts w:ascii="Agency FB" w:hAnsi="Agency FB"/>
                                      <w:color w:val="auto"/>
                                      <w:szCs w:val="28"/>
                                    </w:rPr>
                                  </w:pPr>
                                  <w:hyperlink r:id="rId14" w:history="1">
                                    <w:r w:rsidR="00650079" w:rsidRPr="00F645CA">
                                      <w:rPr>
                                        <w:rStyle w:val="Hyperlink"/>
                                        <w:rFonts w:ascii="Agency FB" w:hAnsi="Agency FB"/>
                                        <w:color w:val="auto"/>
                                        <w:szCs w:val="28"/>
                                        <w:u w:val="none"/>
                                      </w:rPr>
                                      <w:t>kilosofelectronics@gmail.com</w:t>
                                    </w:r>
                                  </w:hyperlink>
                                </w:p>
                                <w:p w14:paraId="06F67393" w14:textId="77777777" w:rsidR="00650079" w:rsidRPr="00F645CA" w:rsidRDefault="007C0D4A" w:rsidP="00D01CA0">
                                  <w:pPr>
                                    <w:pStyle w:val="Contact1"/>
                                    <w:spacing w:before="0" w:line="360" w:lineRule="auto"/>
                                    <w:rPr>
                                      <w:rFonts w:ascii="Agency FB" w:hAnsi="Agency FB"/>
                                      <w:color w:val="auto"/>
                                      <w:szCs w:val="28"/>
                                    </w:rPr>
                                  </w:pPr>
                                  <w:r w:rsidRPr="00F645CA">
                                    <w:rPr>
                                      <w:rFonts w:ascii="Agency FB" w:hAnsi="Agency FB"/>
                                      <w:color w:val="auto"/>
                                      <w:szCs w:val="28"/>
                                    </w:rPr>
                                    <w:t>github.com/Kiananaik</w:t>
                                  </w:r>
                                </w:p>
                                <w:p w14:paraId="2D713D00" w14:textId="503DFF4C" w:rsidR="007C0D4A" w:rsidRPr="00AF4AF4" w:rsidRDefault="007C0D4A" w:rsidP="00D01CA0">
                                  <w:pPr>
                                    <w:pStyle w:val="Contact1"/>
                                    <w:spacing w:before="0" w:line="360" w:lineRule="auto"/>
                                    <w:rPr>
                                      <w:rFonts w:ascii="Agency FB" w:hAnsi="Agency FB"/>
                                      <w:color w:val="auto"/>
                                      <w:szCs w:val="28"/>
                                    </w:rPr>
                                  </w:pPr>
                                  <w:r w:rsidRPr="00F645CA">
                                    <w:rPr>
                                      <w:rFonts w:ascii="Agency FB" w:hAnsi="Agency FB"/>
                                      <w:color w:val="auto"/>
                                      <w:szCs w:val="28"/>
                                    </w:rPr>
                                    <w:t>(</w:t>
                                  </w:r>
                                  <w:r w:rsidR="00FA5E3E">
                                    <w:rPr>
                                      <w:rFonts w:ascii="Agency FB" w:hAnsi="Agency FB"/>
                                      <w:color w:val="auto"/>
                                      <w:szCs w:val="28"/>
                                    </w:rPr>
                                    <w:t>409</w:t>
                                  </w:r>
                                  <w:r w:rsidRPr="00F645CA">
                                    <w:rPr>
                                      <w:rFonts w:ascii="Agency FB" w:hAnsi="Agency FB"/>
                                      <w:color w:val="auto"/>
                                      <w:szCs w:val="28"/>
                                    </w:rPr>
                                    <w:t xml:space="preserve">) </w:t>
                                  </w:r>
                                  <w:r w:rsidR="00FA5E3E">
                                    <w:rPr>
                                      <w:rFonts w:ascii="Agency FB" w:hAnsi="Agency FB"/>
                                      <w:color w:val="auto"/>
                                      <w:szCs w:val="28"/>
                                    </w:rPr>
                                    <w:t>420</w:t>
                                  </w:r>
                                  <w:r w:rsidRPr="00F645CA">
                                    <w:rPr>
                                      <w:rFonts w:ascii="Agency FB" w:hAnsi="Agency FB"/>
                                      <w:color w:val="auto"/>
                                      <w:szCs w:val="28"/>
                                    </w:rPr>
                                    <w:t xml:space="preserve"> - </w:t>
                                  </w:r>
                                  <w:r w:rsidR="00FA5E3E">
                                    <w:rPr>
                                      <w:rFonts w:ascii="Agency FB" w:hAnsi="Agency FB"/>
                                      <w:color w:val="auto"/>
                                      <w:szCs w:val="28"/>
                                    </w:rPr>
                                    <w:t>2320</w:t>
                                  </w:r>
                                  <w:bookmarkStart w:id="1" w:name="_GoBack"/>
                                  <w:bookmarkEnd w:id="1"/>
                                </w:p>
                              </w:tc>
                            </w:tr>
                          </w:tbl>
                          <w:p w14:paraId="290EED56" w14:textId="77777777" w:rsidR="001E3F55" w:rsidRPr="00AE13C4" w:rsidRDefault="001E3F55" w:rsidP="001E3F55">
                            <w:pPr>
                              <w:spacing w:before="4" w:after="38" w:line="288" w:lineRule="auto"/>
                              <w:rPr>
                                <w:rFonts w:ascii="Agency FB" w:hAnsi="Agency FB"/>
                                <w:b/>
                                <w:bCs/>
                                <w:color w:val="auto"/>
                                <w14:textOutline w14:w="3175" w14:cap="rnd" w14:cmpd="thinThick" w14:algn="ctr">
                                  <w14:solidFill>
                                    <w14:srgbClr w14:val="FF8585">
                                      <w14:alpha w14:val="6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r w:rsidR="00414D7E" w:rsidRPr="00ED3A2B">
              <w:rPr>
                <w:rFonts w:ascii="Agency FB" w:hAnsi="Agency FB"/>
                <w:color w:val="auto"/>
              </w:rPr>
              <w:t xml:space="preserve"> </w:t>
            </w:r>
          </w:p>
        </w:tc>
        <w:tc>
          <w:tcPr>
            <w:tcW w:w="608" w:type="dxa"/>
            <w:vMerge w:val="restart"/>
          </w:tcPr>
          <w:p w14:paraId="37CED5AF" w14:textId="36B5477A" w:rsidR="00414D7E" w:rsidRPr="00083FC8" w:rsidRDefault="0007204F" w:rsidP="00414D7E">
            <w:pPr>
              <w:rPr>
                <w:rFonts w:ascii="Agency FB" w:hAnsi="Agency FB"/>
              </w:rPr>
            </w:pPr>
            <w:r w:rsidRPr="0007204F">
              <w:rPr>
                <w:rFonts w:ascii="Agency FB" w:hAnsi="Agency FB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1" layoutInCell="1" allowOverlap="1" wp14:anchorId="65AA0374" wp14:editId="4FB20587">
                      <wp:simplePos x="0" y="0"/>
                      <wp:positionH relativeFrom="column">
                        <wp:posOffset>-3563620</wp:posOffset>
                      </wp:positionH>
                      <wp:positionV relativeFrom="page">
                        <wp:posOffset>186690</wp:posOffset>
                      </wp:positionV>
                      <wp:extent cx="3629660" cy="1228090"/>
                      <wp:effectExtent l="0" t="0" r="889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29660" cy="12280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7F1D9C" w14:textId="02FD2F54" w:rsidR="0007204F" w:rsidRDefault="00902E87">
                                  <w:pPr>
                                    <w:rPr>
                                      <w:rFonts w:ascii="Agency FB" w:hAnsi="Agency FB"/>
                                      <w:color w:val="auto"/>
                                    </w:rPr>
                                  </w:pPr>
                                  <w:r w:rsidRPr="00ED3A2B">
                                    <w:rPr>
                                      <w:rFonts w:ascii="Agency FB" w:hAnsi="Agency FB"/>
                                      <w:color w:val="auto"/>
                                    </w:rPr>
                                    <w:t>Kiana G. Darlington is a physicist currently residing just outside of west Houston</w:t>
                                  </w:r>
                                  <w:r>
                                    <w:rPr>
                                      <w:rFonts w:ascii="Agency FB" w:hAnsi="Agency FB"/>
                                      <w:color w:val="auto"/>
                                    </w:rPr>
                                    <w:t>, Texas.</w:t>
                                  </w:r>
                                  <w:r w:rsidR="00D85804">
                                    <w:rPr>
                                      <w:rFonts w:ascii="Agency FB" w:hAnsi="Agency FB"/>
                                      <w:color w:val="auto"/>
                                    </w:rPr>
                                    <w:t xml:space="preserve"> </w:t>
                                  </w:r>
                                </w:p>
                                <w:p w14:paraId="460D6037" w14:textId="585AFF61" w:rsidR="00A429B0" w:rsidRDefault="00A429B0">
                                  <w:pPr>
                                    <w:rPr>
                                      <w:rFonts w:ascii="Agency FB" w:hAnsi="Agency FB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gency FB" w:hAnsi="Agency FB"/>
                                      <w:color w:val="auto"/>
                                    </w:rPr>
                                    <w:t>Blah</w:t>
                                  </w:r>
                                </w:p>
                                <w:p w14:paraId="360409F9" w14:textId="3DE9DCA8" w:rsidR="00A429B0" w:rsidRDefault="00A429B0">
                                  <w:pPr>
                                    <w:rPr>
                                      <w:rFonts w:ascii="Agency FB" w:hAnsi="Agency FB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gency FB" w:hAnsi="Agency FB"/>
                                      <w:color w:val="auto"/>
                                    </w:rPr>
                                    <w:t>Blah</w:t>
                                  </w:r>
                                </w:p>
                                <w:p w14:paraId="4FC2E83B" w14:textId="6C7DED09" w:rsidR="00A429B0" w:rsidRDefault="00A429B0">
                                  <w:pPr>
                                    <w:rPr>
                                      <w:rFonts w:ascii="Agency FB" w:hAnsi="Agency FB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gency FB" w:hAnsi="Agency FB"/>
                                      <w:color w:val="auto"/>
                                    </w:rPr>
                                    <w:t>Blah</w:t>
                                  </w:r>
                                </w:p>
                                <w:p w14:paraId="35FB64E9" w14:textId="5007B9A9" w:rsidR="00A429B0" w:rsidRDefault="00A429B0">
                                  <w:pPr>
                                    <w:rPr>
                                      <w:rFonts w:ascii="Agency FB" w:hAnsi="Agency FB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gency FB" w:hAnsi="Agency FB"/>
                                      <w:color w:val="auto"/>
                                    </w:rPr>
                                    <w:t>I’m awesome</w:t>
                                  </w:r>
                                  <w:r w:rsidR="00B03CB7">
                                    <w:rPr>
                                      <w:rFonts w:ascii="Agency FB" w:hAnsi="Agency FB"/>
                                      <w:color w:val="auto"/>
                                    </w:rPr>
                                    <w:t>.</w:t>
                                  </w:r>
                                </w:p>
                                <w:p w14:paraId="536A67ED" w14:textId="3620D371" w:rsidR="00B03CB7" w:rsidRDefault="00B03CB7">
                                  <w:pPr>
                                    <w:rPr>
                                      <w:rFonts w:ascii="Agency FB" w:hAnsi="Agency FB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gency FB" w:hAnsi="Agency FB"/>
                                      <w:color w:val="auto"/>
                                    </w:rPr>
                                    <w:t>Blah</w:t>
                                  </w:r>
                                </w:p>
                                <w:p w14:paraId="245C6BD8" w14:textId="6962F5E9" w:rsidR="00B03CB7" w:rsidRDefault="00B03CB7">
                                  <w:r>
                                    <w:rPr>
                                      <w:rFonts w:ascii="Agency FB" w:hAnsi="Agency FB"/>
                                      <w:color w:val="auto"/>
                                    </w:rPr>
                                    <w:t>Blah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AA0374" id="_x0000_s1028" type="#_x0000_t202" style="position:absolute;margin-left:-280.6pt;margin-top:14.7pt;width:285.8pt;height:96.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" stroked="f">
                      <v:textbox>
                        <w:txbxContent>
                          <w:p w14:paraId="1C7F1D9C" w14:textId="02FD2F54" w:rsidR="0007204F" w:rsidRDefault="00902E87">
                            <w:pPr>
                              <w:rPr>
                                <w:rFonts w:ascii="Agency FB" w:hAnsi="Agency FB"/>
                                <w:color w:val="auto"/>
                              </w:rPr>
                            </w:pPr>
                            <w:r w:rsidRPr="00ED3A2B">
                              <w:rPr>
                                <w:rFonts w:ascii="Agency FB" w:hAnsi="Agency FB"/>
                                <w:color w:val="auto"/>
                              </w:rPr>
                              <w:t>Kiana G. Darlington is a physicist currently residing just outside of west Houston</w:t>
                            </w:r>
                            <w:r>
                              <w:rPr>
                                <w:rFonts w:ascii="Agency FB" w:hAnsi="Agency FB"/>
                                <w:color w:val="auto"/>
                              </w:rPr>
                              <w:t>, Texas.</w:t>
                            </w:r>
                            <w:r w:rsidR="00D85804">
                              <w:rPr>
                                <w:rFonts w:ascii="Agency FB" w:hAnsi="Agency FB"/>
                                <w:color w:val="auto"/>
                              </w:rPr>
                              <w:t xml:space="preserve"> </w:t>
                            </w:r>
                          </w:p>
                          <w:p w14:paraId="460D6037" w14:textId="585AFF61" w:rsidR="00A429B0" w:rsidRDefault="00A429B0">
                            <w:pPr>
                              <w:rPr>
                                <w:rFonts w:ascii="Agency FB" w:hAnsi="Agency FB"/>
                                <w:color w:val="auto"/>
                              </w:rPr>
                            </w:pPr>
                            <w:r>
                              <w:rPr>
                                <w:rFonts w:ascii="Agency FB" w:hAnsi="Agency FB"/>
                                <w:color w:val="auto"/>
                              </w:rPr>
                              <w:t>Blah</w:t>
                            </w:r>
                          </w:p>
                          <w:p w14:paraId="360409F9" w14:textId="3DE9DCA8" w:rsidR="00A429B0" w:rsidRDefault="00A429B0">
                            <w:pPr>
                              <w:rPr>
                                <w:rFonts w:ascii="Agency FB" w:hAnsi="Agency FB"/>
                                <w:color w:val="auto"/>
                              </w:rPr>
                            </w:pPr>
                            <w:r>
                              <w:rPr>
                                <w:rFonts w:ascii="Agency FB" w:hAnsi="Agency FB"/>
                                <w:color w:val="auto"/>
                              </w:rPr>
                              <w:t>Blah</w:t>
                            </w:r>
                          </w:p>
                          <w:p w14:paraId="4FC2E83B" w14:textId="6C7DED09" w:rsidR="00A429B0" w:rsidRDefault="00A429B0">
                            <w:pPr>
                              <w:rPr>
                                <w:rFonts w:ascii="Agency FB" w:hAnsi="Agency FB"/>
                                <w:color w:val="auto"/>
                              </w:rPr>
                            </w:pPr>
                            <w:r>
                              <w:rPr>
                                <w:rFonts w:ascii="Agency FB" w:hAnsi="Agency FB"/>
                                <w:color w:val="auto"/>
                              </w:rPr>
                              <w:t>Blah</w:t>
                            </w:r>
                          </w:p>
                          <w:p w14:paraId="35FB64E9" w14:textId="5007B9A9" w:rsidR="00A429B0" w:rsidRDefault="00A429B0">
                            <w:pPr>
                              <w:rPr>
                                <w:rFonts w:ascii="Agency FB" w:hAnsi="Agency FB"/>
                                <w:color w:val="auto"/>
                              </w:rPr>
                            </w:pPr>
                            <w:r>
                              <w:rPr>
                                <w:rFonts w:ascii="Agency FB" w:hAnsi="Agency FB"/>
                                <w:color w:val="auto"/>
                              </w:rPr>
                              <w:t>I’m awesome</w:t>
                            </w:r>
                            <w:r w:rsidR="00B03CB7">
                              <w:rPr>
                                <w:rFonts w:ascii="Agency FB" w:hAnsi="Agency FB"/>
                                <w:color w:val="auto"/>
                              </w:rPr>
                              <w:t>.</w:t>
                            </w:r>
                          </w:p>
                          <w:p w14:paraId="536A67ED" w14:textId="3620D371" w:rsidR="00B03CB7" w:rsidRDefault="00B03CB7">
                            <w:pPr>
                              <w:rPr>
                                <w:rFonts w:ascii="Agency FB" w:hAnsi="Agency FB"/>
                                <w:color w:val="auto"/>
                              </w:rPr>
                            </w:pPr>
                            <w:r>
                              <w:rPr>
                                <w:rFonts w:ascii="Agency FB" w:hAnsi="Agency FB"/>
                                <w:color w:val="auto"/>
                              </w:rPr>
                              <w:t>Blah</w:t>
                            </w:r>
                          </w:p>
                          <w:p w14:paraId="245C6BD8" w14:textId="6962F5E9" w:rsidR="00B03CB7" w:rsidRDefault="00B03CB7">
                            <w:r>
                              <w:rPr>
                                <w:rFonts w:ascii="Agency FB" w:hAnsi="Agency FB"/>
                                <w:color w:val="auto"/>
                              </w:rPr>
                              <w:t>Blah</w:t>
                            </w:r>
                          </w:p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94" w:type="dxa"/>
            <w:vMerge w:val="restart"/>
            <w:vAlign w:val="center"/>
          </w:tcPr>
          <w:p w14:paraId="14E85CF7" w14:textId="38B5EF97" w:rsidR="00414D7E" w:rsidRPr="00083FC8" w:rsidRDefault="00414D7E" w:rsidP="00414D7E">
            <w:pPr>
              <w:rPr>
                <w:rFonts w:ascii="Agency FB" w:hAnsi="Agency FB"/>
              </w:rPr>
            </w:pPr>
          </w:p>
        </w:tc>
        <w:tc>
          <w:tcPr>
            <w:tcW w:w="391" w:type="dxa"/>
            <w:vAlign w:val="center"/>
          </w:tcPr>
          <w:p w14:paraId="314320A9" w14:textId="3EC6A5E4" w:rsidR="00414D7E" w:rsidRPr="00083FC8" w:rsidRDefault="00DA2F88" w:rsidP="00414D7E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noProof/>
              </w:rPr>
              <w:drawing>
                <wp:anchor distT="0" distB="0" distL="114300" distR="114300" simplePos="0" relativeHeight="251688960" behindDoc="0" locked="0" layoutInCell="1" allowOverlap="1" wp14:anchorId="0CCF1A42" wp14:editId="7C623232">
                  <wp:simplePos x="0" y="0"/>
                  <wp:positionH relativeFrom="column">
                    <wp:posOffset>60325</wp:posOffset>
                  </wp:positionH>
                  <wp:positionV relativeFrom="page">
                    <wp:posOffset>247015</wp:posOffset>
                  </wp:positionV>
                  <wp:extent cx="204470" cy="204470"/>
                  <wp:effectExtent l="0" t="0" r="5080" b="5080"/>
                  <wp:wrapNone/>
                  <wp:docPr id="11" name="Graphic 11" descr="U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martphone.svg"/>
                          <pic:cNvPicPr/>
                        </pic:nvPicPr>
                        <pic:blipFill>
                          <a:blip r:embed="rId15" cstate="print">
                            <a:lum bright="-49000" contrast="27000"/>
                            <a:alphaModFix amt="8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" cy="20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74" w:type="dxa"/>
            <w:vAlign w:val="center"/>
          </w:tcPr>
          <w:p w14:paraId="7748BE52" w14:textId="7E0E572C" w:rsidR="00414D7E" w:rsidRPr="008169C9" w:rsidRDefault="00414D7E" w:rsidP="00414D7E">
            <w:pPr>
              <w:pStyle w:val="Contact1"/>
              <w:spacing w:before="240"/>
              <w:rPr>
                <w:rFonts w:ascii="Agency FB" w:hAnsi="Agency FB"/>
                <w:color w:val="auto"/>
                <w:szCs w:val="28"/>
              </w:rPr>
            </w:pPr>
          </w:p>
        </w:tc>
      </w:tr>
      <w:tr w:rsidR="00A04573" w:rsidRPr="00162614" w14:paraId="31BEA84D" w14:textId="77777777" w:rsidTr="00C14D4B">
        <w:trPr>
          <w:trHeight w:val="742"/>
        </w:trPr>
        <w:tc>
          <w:tcPr>
            <w:tcW w:w="5433" w:type="dxa"/>
            <w:vMerge/>
            <w:vAlign w:val="center"/>
          </w:tcPr>
          <w:p w14:paraId="508AACD1" w14:textId="77777777" w:rsidR="008D4A99" w:rsidRPr="00083FC8" w:rsidRDefault="008D4A99" w:rsidP="008D4A99">
            <w:pPr>
              <w:rPr>
                <w:rFonts w:ascii="Agency FB" w:hAnsi="Agency FB"/>
              </w:rPr>
            </w:pPr>
          </w:p>
        </w:tc>
        <w:tc>
          <w:tcPr>
            <w:tcW w:w="608" w:type="dxa"/>
            <w:vMerge/>
          </w:tcPr>
          <w:p w14:paraId="7314A54A" w14:textId="77777777" w:rsidR="008D4A99" w:rsidRPr="00083FC8" w:rsidRDefault="008D4A99">
            <w:pPr>
              <w:rPr>
                <w:rFonts w:ascii="Agency FB" w:hAnsi="Agency FB"/>
              </w:rPr>
            </w:pPr>
          </w:p>
        </w:tc>
        <w:tc>
          <w:tcPr>
            <w:tcW w:w="694" w:type="dxa"/>
            <w:vMerge/>
            <w:vAlign w:val="center"/>
          </w:tcPr>
          <w:p w14:paraId="7A160024" w14:textId="77777777" w:rsidR="008D4A99" w:rsidRPr="00083FC8" w:rsidRDefault="008D4A99">
            <w:pPr>
              <w:rPr>
                <w:rFonts w:ascii="Agency FB" w:hAnsi="Agency FB"/>
              </w:rPr>
            </w:pPr>
          </w:p>
        </w:tc>
        <w:tc>
          <w:tcPr>
            <w:tcW w:w="391" w:type="dxa"/>
            <w:vAlign w:val="center"/>
          </w:tcPr>
          <w:p w14:paraId="39105373" w14:textId="64E23B03" w:rsidR="008D4A99" w:rsidRPr="00083FC8" w:rsidRDefault="006043E1" w:rsidP="00E270D1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noProof/>
              </w:rPr>
              <w:drawing>
                <wp:anchor distT="0" distB="0" distL="114300" distR="114300" simplePos="0" relativeHeight="251644928" behindDoc="0" locked="0" layoutInCell="1" allowOverlap="1" wp14:anchorId="4A3B2A31" wp14:editId="1E3A3F85">
                  <wp:simplePos x="0" y="0"/>
                  <wp:positionH relativeFrom="column">
                    <wp:posOffset>69215</wp:posOffset>
                  </wp:positionH>
                  <wp:positionV relativeFrom="page">
                    <wp:posOffset>133985</wp:posOffset>
                  </wp:positionV>
                  <wp:extent cx="182880" cy="182880"/>
                  <wp:effectExtent l="0" t="0" r="7620" b="7620"/>
                  <wp:wrapNone/>
                  <wp:docPr id="10" name="Graphic 10" descr="Open 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martphone.svg"/>
                          <pic:cNvPicPr/>
                        </pic:nvPicPr>
                        <pic:blipFill>
                          <a:blip r:embed="rId17" cstate="print">
                            <a:alphaModFix amt="85000"/>
                            <a:lum bright="-49000" contrast="27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74" w:type="dxa"/>
            <w:vAlign w:val="center"/>
          </w:tcPr>
          <w:p w14:paraId="425E2BAF" w14:textId="1C6128BC" w:rsidR="008D4A99" w:rsidRPr="008169C9" w:rsidRDefault="008D4A99" w:rsidP="00025D23">
            <w:pPr>
              <w:pStyle w:val="Contact1"/>
              <w:rPr>
                <w:rFonts w:ascii="Agency FB" w:hAnsi="Agency FB"/>
                <w:color w:val="auto"/>
                <w:szCs w:val="28"/>
              </w:rPr>
            </w:pPr>
          </w:p>
        </w:tc>
      </w:tr>
      <w:tr w:rsidR="00A04573" w:rsidRPr="00162614" w14:paraId="4021E027" w14:textId="77777777" w:rsidTr="00C14D4B">
        <w:trPr>
          <w:trHeight w:val="100"/>
        </w:trPr>
        <w:tc>
          <w:tcPr>
            <w:tcW w:w="5433" w:type="dxa"/>
            <w:vMerge/>
            <w:vAlign w:val="center"/>
          </w:tcPr>
          <w:p w14:paraId="7A4B4FA3" w14:textId="77777777" w:rsidR="006E2CFB" w:rsidRPr="00083FC8" w:rsidRDefault="006E2CFB" w:rsidP="006E2CFB">
            <w:pPr>
              <w:rPr>
                <w:rFonts w:ascii="Agency FB" w:hAnsi="Agency FB"/>
              </w:rPr>
            </w:pPr>
          </w:p>
        </w:tc>
        <w:tc>
          <w:tcPr>
            <w:tcW w:w="608" w:type="dxa"/>
            <w:vMerge/>
          </w:tcPr>
          <w:p w14:paraId="363B0CDD" w14:textId="77777777" w:rsidR="006E2CFB" w:rsidRPr="00083FC8" w:rsidRDefault="006E2CFB" w:rsidP="006E2CFB">
            <w:pPr>
              <w:rPr>
                <w:rFonts w:ascii="Agency FB" w:hAnsi="Agency FB"/>
              </w:rPr>
            </w:pPr>
          </w:p>
        </w:tc>
        <w:tc>
          <w:tcPr>
            <w:tcW w:w="694" w:type="dxa"/>
            <w:vMerge/>
            <w:vAlign w:val="center"/>
          </w:tcPr>
          <w:p w14:paraId="12693C73" w14:textId="77777777" w:rsidR="006E2CFB" w:rsidRPr="00083FC8" w:rsidRDefault="006E2CFB" w:rsidP="006E2CFB">
            <w:pPr>
              <w:rPr>
                <w:rFonts w:ascii="Agency FB" w:hAnsi="Agency FB"/>
              </w:rPr>
            </w:pPr>
          </w:p>
        </w:tc>
        <w:tc>
          <w:tcPr>
            <w:tcW w:w="391" w:type="dxa"/>
            <w:vAlign w:val="center"/>
          </w:tcPr>
          <w:p w14:paraId="6A40CA29" w14:textId="0B5384CB" w:rsidR="006E2CFB" w:rsidRPr="00083FC8" w:rsidRDefault="00253DB7" w:rsidP="006E2CFB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noProof/>
              </w:rPr>
              <w:drawing>
                <wp:anchor distT="0" distB="0" distL="114300" distR="114300" simplePos="0" relativeHeight="251674624" behindDoc="0" locked="0" layoutInCell="1" allowOverlap="1" wp14:anchorId="5B9D076C" wp14:editId="20BFF65C">
                  <wp:simplePos x="0" y="0"/>
                  <wp:positionH relativeFrom="column">
                    <wp:posOffset>59055</wp:posOffset>
                  </wp:positionH>
                  <wp:positionV relativeFrom="page">
                    <wp:posOffset>66040</wp:posOffset>
                  </wp:positionV>
                  <wp:extent cx="203200" cy="203200"/>
                  <wp:effectExtent l="0" t="0" r="6350" b="6350"/>
                  <wp:wrapNone/>
                  <wp:docPr id="9" name="Graphic 9" descr="Earth globe Americ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martphone.svg"/>
                          <pic:cNvPicPr/>
                        </pic:nvPicPr>
                        <pic:blipFill>
                          <a:blip r:embed="rId19" cstate="print">
                            <a:alphaModFix amt="85000"/>
                            <a:lum bright="-49000" contrast="27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74" w:type="dxa"/>
            <w:vAlign w:val="center"/>
          </w:tcPr>
          <w:p w14:paraId="5298848C" w14:textId="11F88C6C" w:rsidR="006E2CFB" w:rsidRPr="008169C9" w:rsidRDefault="006E2CFB" w:rsidP="006E2CFB">
            <w:pPr>
              <w:pStyle w:val="Contact2"/>
              <w:rPr>
                <w:rFonts w:ascii="Agency FB" w:hAnsi="Agency FB"/>
                <w:color w:val="auto"/>
                <w:szCs w:val="28"/>
              </w:rPr>
            </w:pPr>
          </w:p>
        </w:tc>
      </w:tr>
      <w:tr w:rsidR="00A04573" w:rsidRPr="00162614" w14:paraId="4E27A27A" w14:textId="77777777" w:rsidTr="00C14D4B">
        <w:trPr>
          <w:trHeight w:val="940"/>
        </w:trPr>
        <w:tc>
          <w:tcPr>
            <w:tcW w:w="5433" w:type="dxa"/>
            <w:vMerge/>
            <w:vAlign w:val="center"/>
          </w:tcPr>
          <w:p w14:paraId="6EA10438" w14:textId="77777777" w:rsidR="008D4A99" w:rsidRPr="00083FC8" w:rsidRDefault="008D4A99" w:rsidP="008D4A99">
            <w:pPr>
              <w:rPr>
                <w:rFonts w:ascii="Agency FB" w:hAnsi="Agency FB"/>
              </w:rPr>
            </w:pPr>
          </w:p>
        </w:tc>
        <w:tc>
          <w:tcPr>
            <w:tcW w:w="608" w:type="dxa"/>
            <w:vMerge/>
          </w:tcPr>
          <w:p w14:paraId="322BC032" w14:textId="77777777" w:rsidR="008D4A99" w:rsidRPr="00083FC8" w:rsidRDefault="008D4A99">
            <w:pPr>
              <w:rPr>
                <w:rFonts w:ascii="Agency FB" w:hAnsi="Agency FB"/>
              </w:rPr>
            </w:pPr>
          </w:p>
        </w:tc>
        <w:tc>
          <w:tcPr>
            <w:tcW w:w="694" w:type="dxa"/>
            <w:vMerge/>
            <w:vAlign w:val="center"/>
          </w:tcPr>
          <w:p w14:paraId="53790EB6" w14:textId="77777777" w:rsidR="008D4A99" w:rsidRPr="00083FC8" w:rsidRDefault="008D4A99">
            <w:pPr>
              <w:rPr>
                <w:rFonts w:ascii="Agency FB" w:hAnsi="Agency FB"/>
              </w:rPr>
            </w:pPr>
          </w:p>
        </w:tc>
        <w:tc>
          <w:tcPr>
            <w:tcW w:w="391" w:type="dxa"/>
            <w:vAlign w:val="center"/>
          </w:tcPr>
          <w:p w14:paraId="66364012" w14:textId="0779C8DE" w:rsidR="008D4A99" w:rsidRPr="00083FC8" w:rsidRDefault="00253DB7" w:rsidP="00E270D1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noProof/>
              </w:rPr>
              <w:drawing>
                <wp:anchor distT="0" distB="0" distL="114300" distR="114300" simplePos="0" relativeHeight="251631616" behindDoc="0" locked="0" layoutInCell="1" allowOverlap="1" wp14:anchorId="4422A6E1" wp14:editId="4AFB4E3F">
                  <wp:simplePos x="0" y="0"/>
                  <wp:positionH relativeFrom="column">
                    <wp:posOffset>57150</wp:posOffset>
                  </wp:positionH>
                  <wp:positionV relativeFrom="page">
                    <wp:posOffset>-42545</wp:posOffset>
                  </wp:positionV>
                  <wp:extent cx="194310" cy="194310"/>
                  <wp:effectExtent l="0" t="0" r="0" b="0"/>
                  <wp:wrapNone/>
                  <wp:docPr id="8" name="Graphic 8" descr="Smart 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martphone.svg"/>
                          <pic:cNvPicPr/>
                        </pic:nvPicPr>
                        <pic:blipFill>
                          <a:blip r:embed="rId21" cstate="print">
                            <a:alphaModFix amt="85000"/>
                            <a:lum bright="-49000" contrast="27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" cy="19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74" w:type="dxa"/>
            <w:vAlign w:val="center"/>
          </w:tcPr>
          <w:p w14:paraId="4A44D837" w14:textId="75BB6289" w:rsidR="008D4A99" w:rsidRPr="00E53E24" w:rsidRDefault="008D4A99" w:rsidP="00025D23">
            <w:pPr>
              <w:pStyle w:val="Contact2"/>
            </w:pPr>
          </w:p>
        </w:tc>
      </w:tr>
      <w:tr w:rsidR="00DF4742" w14:paraId="43CD661F" w14:textId="77777777" w:rsidTr="00C14D4B">
        <w:trPr>
          <w:trHeight w:val="724"/>
        </w:trPr>
        <w:tc>
          <w:tcPr>
            <w:tcW w:w="5433" w:type="dxa"/>
            <w:vAlign w:val="center"/>
          </w:tcPr>
          <w:p w14:paraId="6190FCC2" w14:textId="7519D36E" w:rsidR="00CB1D3C" w:rsidRPr="00083FC8" w:rsidRDefault="00A01A90" w:rsidP="00D8505D">
            <w:pPr>
              <w:pStyle w:val="Heading1"/>
              <w:outlineLvl w:val="0"/>
              <w:rPr>
                <w:rFonts w:ascii="Agency FB" w:hAnsi="Agency FB"/>
              </w:rPr>
            </w:pPr>
            <w:sdt>
              <w:sdtPr>
                <w:rPr>
                  <w:rFonts w:ascii="Agency FB" w:hAnsi="Agency FB"/>
                </w:rPr>
                <w:id w:val="2070454609"/>
                <w:placeholder>
                  <w:docPart w:val="05455DD41413484894BE4ED8FD764ABE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083FC8">
                  <w:rPr>
                    <w:rFonts w:ascii="Agency FB" w:hAnsi="Agency FB"/>
                  </w:rPr>
                  <w:t>EXPERIENCE</w:t>
                </w:r>
              </w:sdtContent>
            </w:sdt>
          </w:p>
        </w:tc>
        <w:tc>
          <w:tcPr>
            <w:tcW w:w="608" w:type="dxa"/>
          </w:tcPr>
          <w:p w14:paraId="123D8189" w14:textId="3131967D" w:rsidR="00CB1D3C" w:rsidRPr="00083FC8" w:rsidRDefault="004A38ED">
            <w:pPr>
              <w:rPr>
                <w:rFonts w:ascii="Agency FB" w:hAnsi="Agency FB"/>
              </w:rPr>
            </w:pPr>
            <w:r>
              <w:rPr>
                <w:rFonts w:ascii="Agency FB" w:hAnsi="Agency FB"/>
                <w:noProof/>
              </w:rPr>
              <w:drawing>
                <wp:anchor distT="0" distB="0" distL="114300" distR="114300" simplePos="0" relativeHeight="251660288" behindDoc="1" locked="1" layoutInCell="1" allowOverlap="1" wp14:anchorId="7E5C4BF7" wp14:editId="49F30016">
                  <wp:simplePos x="0" y="0"/>
                  <wp:positionH relativeFrom="column">
                    <wp:posOffset>1265411</wp:posOffset>
                  </wp:positionH>
                  <wp:positionV relativeFrom="page">
                    <wp:posOffset>606521</wp:posOffset>
                  </wp:positionV>
                  <wp:extent cx="716280" cy="2123440"/>
                  <wp:effectExtent l="0" t="0" r="7620" b="0"/>
                  <wp:wrapNone/>
                  <wp:docPr id="77" name="Picture 77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resume skill bullets.png"/>
                          <pic:cNvPicPr/>
                        </pic:nvPicPr>
                        <pic:blipFill>
                          <a:blip r:embed="rId23">
                            <a:alphaModFix amt="8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4">
                                    <a14:imgEffect>
                                      <a14:sharpenSoften amount="100000"/>
                                    </a14:imgEffect>
                                    <a14:imgEffect>
                                      <a14:colorTemperature colorTemp="7765"/>
                                    </a14:imgEffect>
                                    <a14:imgEffect>
                                      <a14:saturation sat="80000"/>
                                    </a14:imgEffect>
                                    <a14:imgEffect>
                                      <a14:brightnessContrast contrast="3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80" cy="212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94" w:type="dxa"/>
          </w:tcPr>
          <w:p w14:paraId="5C9F1D30" w14:textId="42A61643" w:rsidR="00CB1D3C" w:rsidRPr="00083FC8" w:rsidRDefault="00CB1D3C">
            <w:pPr>
              <w:rPr>
                <w:rFonts w:ascii="Agency FB" w:hAnsi="Agency FB"/>
              </w:rPr>
            </w:pPr>
          </w:p>
        </w:tc>
        <w:tc>
          <w:tcPr>
            <w:tcW w:w="4065" w:type="dxa"/>
            <w:gridSpan w:val="2"/>
            <w:vAlign w:val="center"/>
          </w:tcPr>
          <w:p w14:paraId="5F2FB205" w14:textId="6157FC60" w:rsidR="00CB1D3C" w:rsidRPr="00083FC8" w:rsidRDefault="00A01A90" w:rsidP="00D8505D">
            <w:pPr>
              <w:pStyle w:val="Heading1"/>
              <w:outlineLvl w:val="0"/>
              <w:rPr>
                <w:rFonts w:ascii="Agency FB" w:hAnsi="Agency FB"/>
              </w:rPr>
            </w:pPr>
            <w:sdt>
              <w:sdtPr>
                <w:rPr>
                  <w:rFonts w:ascii="Agency FB" w:hAnsi="Agency FB"/>
                </w:rPr>
                <w:id w:val="501783295"/>
                <w:placeholder>
                  <w:docPart w:val="786378A23BAF4BAF861EE8C015F66601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083FC8">
                  <w:rPr>
                    <w:rFonts w:ascii="Agency FB" w:hAnsi="Agency FB"/>
                  </w:rPr>
                  <w:t>SKILLS</w:t>
                </w:r>
              </w:sdtContent>
            </w:sdt>
          </w:p>
        </w:tc>
      </w:tr>
      <w:tr w:rsidR="00C6338B" w:rsidRPr="00B87E22" w14:paraId="4F2EB53C" w14:textId="77777777" w:rsidTr="00C14D4B">
        <w:trPr>
          <w:trHeight w:val="77"/>
        </w:trPr>
        <w:tc>
          <w:tcPr>
            <w:tcW w:w="5433" w:type="dxa"/>
            <w:vMerge w:val="restart"/>
          </w:tcPr>
          <w:p w14:paraId="3212A770" w14:textId="6F9F9183" w:rsidR="00B977D7" w:rsidRDefault="00B977D7" w:rsidP="006876BF">
            <w:pPr>
              <w:pStyle w:val="Heading2"/>
              <w:spacing w:before="0" w:line="240" w:lineRule="auto"/>
              <w:contextualSpacing/>
              <w:outlineLvl w:val="1"/>
              <w:rPr>
                <w:rFonts w:ascii="Agency FB" w:hAnsi="Agency FB"/>
                <w:sz w:val="22"/>
                <w:szCs w:val="22"/>
              </w:rPr>
            </w:pPr>
          </w:p>
          <w:p w14:paraId="39D39A37" w14:textId="4C0F3E00" w:rsidR="00C6338B" w:rsidRPr="00A9066F" w:rsidRDefault="00C6338B" w:rsidP="006876BF">
            <w:pPr>
              <w:pStyle w:val="Heading2"/>
              <w:spacing w:before="0" w:line="240" w:lineRule="auto"/>
              <w:contextualSpacing/>
              <w:outlineLvl w:val="1"/>
              <w:rPr>
                <w:rFonts w:ascii="Agency FB" w:hAnsi="Agency FB"/>
                <w:sz w:val="22"/>
                <w:szCs w:val="22"/>
              </w:rPr>
            </w:pPr>
            <w:r w:rsidRPr="00A9066F">
              <w:rPr>
                <w:rFonts w:ascii="Agency FB" w:hAnsi="Agency FB"/>
                <w:sz w:val="22"/>
                <w:szCs w:val="22"/>
              </w:rPr>
              <w:t>Best Buy Co., Inc.</w:t>
            </w:r>
          </w:p>
          <w:p w14:paraId="05CFF97D" w14:textId="7845B841" w:rsidR="00C6338B" w:rsidRPr="00A9066F" w:rsidRDefault="00C6338B" w:rsidP="006876BF">
            <w:pPr>
              <w:spacing w:before="0"/>
              <w:contextualSpacing/>
              <w:rPr>
                <w:rFonts w:ascii="Agency FB" w:hAnsi="Agency FB"/>
                <w:color w:val="E14F4F"/>
                <w:sz w:val="22"/>
                <w:szCs w:val="22"/>
              </w:rPr>
            </w:pPr>
            <w:r w:rsidRPr="00A9066F">
              <w:rPr>
                <w:rFonts w:ascii="Agency FB" w:hAnsi="Agency FB"/>
                <w:color w:val="E14F4F"/>
                <w:sz w:val="22"/>
                <w:szCs w:val="22"/>
              </w:rPr>
              <w:t>Computer Sales Consultant</w:t>
            </w:r>
            <w:r w:rsidR="00454E8E" w:rsidRPr="00A9066F">
              <w:rPr>
                <w:rFonts w:ascii="Agency FB" w:hAnsi="Agency FB"/>
                <w:color w:val="E14F4F"/>
                <w:sz w:val="22"/>
                <w:szCs w:val="22"/>
              </w:rPr>
              <w:t xml:space="preserve">   </w:t>
            </w:r>
            <w:r w:rsidR="00F7651F" w:rsidRPr="00A9066F">
              <w:rPr>
                <w:rFonts w:ascii="Agency FB" w:hAnsi="Agency FB"/>
                <w:color w:val="E14F4F"/>
                <w:sz w:val="22"/>
                <w:szCs w:val="22"/>
              </w:rPr>
              <w:t xml:space="preserve">             </w:t>
            </w:r>
            <w:r w:rsidR="003E6BAE">
              <w:rPr>
                <w:rFonts w:ascii="Agency FB" w:hAnsi="Agency FB"/>
                <w:color w:val="E14F4F"/>
                <w:sz w:val="22"/>
                <w:szCs w:val="22"/>
              </w:rPr>
              <w:t xml:space="preserve">                              </w:t>
            </w:r>
            <w:r w:rsidR="00E66932" w:rsidRPr="00A9066F">
              <w:rPr>
                <w:rFonts w:ascii="Agency FB" w:hAnsi="Agency FB"/>
                <w:color w:val="E14F4F"/>
                <w:sz w:val="22"/>
                <w:szCs w:val="22"/>
              </w:rPr>
              <w:t xml:space="preserve"> </w:t>
            </w:r>
            <w:r w:rsidR="00E95B59" w:rsidRPr="00A9066F">
              <w:rPr>
                <w:rFonts w:ascii="Agency FB" w:hAnsi="Agency FB"/>
                <w:color w:val="E14F4F"/>
                <w:sz w:val="22"/>
                <w:szCs w:val="22"/>
              </w:rPr>
              <w:t xml:space="preserve"> </w:t>
            </w:r>
            <w:r w:rsidR="00934105" w:rsidRPr="00A9066F">
              <w:rPr>
                <w:rFonts w:ascii="Agency FB" w:hAnsi="Agency FB"/>
                <w:b/>
                <w:bCs/>
                <w:color w:val="626262" w:themeColor="accent4" w:themeShade="BF"/>
                <w:sz w:val="22"/>
                <w:szCs w:val="22"/>
              </w:rPr>
              <w:t>Started Mar</w:t>
            </w:r>
            <w:r w:rsidR="00E66932" w:rsidRPr="00A9066F">
              <w:rPr>
                <w:rFonts w:ascii="Agency FB" w:hAnsi="Agency FB"/>
                <w:b/>
                <w:bCs/>
                <w:color w:val="626262" w:themeColor="accent4" w:themeShade="BF"/>
                <w:sz w:val="22"/>
                <w:szCs w:val="22"/>
              </w:rPr>
              <w:t xml:space="preserve">. </w:t>
            </w:r>
            <w:r w:rsidRPr="00A9066F">
              <w:rPr>
                <w:rFonts w:ascii="Agency FB" w:hAnsi="Agency FB"/>
                <w:b/>
                <w:bCs/>
                <w:color w:val="626262" w:themeColor="accent4" w:themeShade="BF"/>
                <w:sz w:val="22"/>
                <w:szCs w:val="22"/>
              </w:rPr>
              <w:t>2019</w:t>
            </w:r>
          </w:p>
          <w:p w14:paraId="3CD62039" w14:textId="4FE99F49" w:rsidR="00210E65" w:rsidRPr="00042835" w:rsidRDefault="00A9066F" w:rsidP="006876BF">
            <w:pPr>
              <w:spacing w:before="0"/>
              <w:contextualSpacing/>
              <w:rPr>
                <w:rFonts w:ascii="Agency FB" w:hAnsi="Agency FB"/>
                <w:color w:val="auto"/>
                <w:sz w:val="22"/>
                <w:szCs w:val="22"/>
              </w:rPr>
            </w:pPr>
            <w:r w:rsidRPr="00042835">
              <w:rPr>
                <w:rFonts w:ascii="Agency FB" w:hAnsi="Agency FB"/>
                <w:color w:val="auto"/>
                <w:sz w:val="22"/>
                <w:szCs w:val="22"/>
              </w:rPr>
              <w:t>W</w:t>
            </w:r>
            <w:r w:rsidR="00C6338B" w:rsidRPr="00042835">
              <w:rPr>
                <w:rFonts w:ascii="Agency FB" w:hAnsi="Agency FB"/>
                <w:color w:val="auto"/>
                <w:sz w:val="22"/>
                <w:szCs w:val="22"/>
              </w:rPr>
              <w:t>orks with consumers to find solutions for their personal and business computer needs.</w:t>
            </w:r>
          </w:p>
          <w:p w14:paraId="73BFB54F" w14:textId="77777777" w:rsidR="00A9066F" w:rsidRPr="00A9066F" w:rsidRDefault="00A9066F" w:rsidP="006876BF">
            <w:pPr>
              <w:spacing w:before="0"/>
              <w:contextualSpacing/>
              <w:rPr>
                <w:rFonts w:ascii="Agency FB" w:hAnsi="Agency FB"/>
                <w:color w:val="auto"/>
                <w:sz w:val="22"/>
                <w:szCs w:val="22"/>
              </w:rPr>
            </w:pPr>
          </w:p>
          <w:p w14:paraId="26B7B50F" w14:textId="77777777" w:rsidR="00C6338B" w:rsidRPr="00A9066F" w:rsidRDefault="00C6338B" w:rsidP="006876BF">
            <w:pPr>
              <w:pStyle w:val="Heading2"/>
              <w:spacing w:before="0" w:line="240" w:lineRule="auto"/>
              <w:contextualSpacing/>
              <w:outlineLvl w:val="1"/>
              <w:rPr>
                <w:rFonts w:ascii="Agency FB" w:hAnsi="Agency FB"/>
                <w:sz w:val="22"/>
                <w:szCs w:val="22"/>
              </w:rPr>
            </w:pPr>
            <w:r w:rsidRPr="00A9066F">
              <w:rPr>
                <w:rFonts w:ascii="Agency FB" w:hAnsi="Agency FB"/>
                <w:sz w:val="22"/>
                <w:szCs w:val="22"/>
              </w:rPr>
              <w:t>Astronomy Society at the University of Houston – Main Campus</w:t>
            </w:r>
          </w:p>
          <w:p w14:paraId="3AF7EACB" w14:textId="37484173" w:rsidR="00C6338B" w:rsidRPr="00A9066F" w:rsidRDefault="00C6338B" w:rsidP="006876BF">
            <w:pPr>
              <w:spacing w:before="0"/>
              <w:contextualSpacing/>
              <w:rPr>
                <w:rFonts w:ascii="Agency FB" w:hAnsi="Agency FB"/>
                <w:color w:val="E14F4F"/>
                <w:sz w:val="22"/>
                <w:szCs w:val="22"/>
              </w:rPr>
            </w:pPr>
            <w:r w:rsidRPr="00A9066F">
              <w:rPr>
                <w:rFonts w:ascii="Agency FB" w:hAnsi="Agency FB"/>
                <w:color w:val="E14F4F"/>
                <w:sz w:val="22"/>
                <w:szCs w:val="22"/>
              </w:rPr>
              <w:t>Founding Officer/Outreach Coordinator</w:t>
            </w:r>
            <w:r w:rsidR="00454E8E" w:rsidRPr="00A9066F">
              <w:rPr>
                <w:rFonts w:ascii="Agency FB" w:hAnsi="Agency FB"/>
                <w:color w:val="E14F4F"/>
                <w:sz w:val="22"/>
                <w:szCs w:val="22"/>
              </w:rPr>
              <w:t xml:space="preserve">   </w:t>
            </w:r>
            <w:r w:rsidR="00E66932" w:rsidRPr="00A9066F">
              <w:rPr>
                <w:rFonts w:ascii="Agency FB" w:hAnsi="Agency FB"/>
                <w:color w:val="E14F4F"/>
                <w:sz w:val="22"/>
                <w:szCs w:val="22"/>
              </w:rPr>
              <w:t xml:space="preserve">     </w:t>
            </w:r>
            <w:r w:rsidR="003E6BAE">
              <w:rPr>
                <w:rFonts w:ascii="Agency FB" w:hAnsi="Agency FB"/>
                <w:color w:val="E14F4F"/>
                <w:sz w:val="22"/>
                <w:szCs w:val="22"/>
              </w:rPr>
              <w:t xml:space="preserve">                              </w:t>
            </w:r>
            <w:r w:rsidR="00E66932" w:rsidRPr="00A9066F">
              <w:rPr>
                <w:rFonts w:ascii="Agency FB" w:hAnsi="Agency FB"/>
                <w:color w:val="E14F4F"/>
                <w:sz w:val="22"/>
                <w:szCs w:val="22"/>
              </w:rPr>
              <w:t xml:space="preserve"> </w:t>
            </w:r>
            <w:r w:rsidRPr="00A9066F">
              <w:rPr>
                <w:rFonts w:ascii="Agency FB" w:hAnsi="Agency FB"/>
                <w:b/>
                <w:bCs/>
                <w:color w:val="626262" w:themeColor="accent4" w:themeShade="BF"/>
                <w:sz w:val="22"/>
                <w:szCs w:val="22"/>
              </w:rPr>
              <w:t>2016 – 2018</w:t>
            </w:r>
          </w:p>
          <w:p w14:paraId="76995FCF" w14:textId="7D9F0943" w:rsidR="00C6338B" w:rsidRPr="00042835" w:rsidRDefault="00C6338B" w:rsidP="006876BF">
            <w:pPr>
              <w:spacing w:before="0"/>
              <w:contextualSpacing/>
              <w:rPr>
                <w:rFonts w:ascii="Agency FB" w:hAnsi="Agency FB"/>
                <w:color w:val="auto"/>
                <w:sz w:val="22"/>
                <w:szCs w:val="22"/>
              </w:rPr>
            </w:pPr>
            <w:r w:rsidRPr="00042835">
              <w:rPr>
                <w:rFonts w:ascii="Agency FB" w:hAnsi="Agency FB"/>
                <w:color w:val="auto"/>
                <w:sz w:val="22"/>
                <w:szCs w:val="22"/>
              </w:rPr>
              <w:t>Connected the local community to the Observatory on the University of Houston’s main campus through educational outreach. Assisted in refurbishing an observatory that hadn’t been used since the 70’s.</w:t>
            </w:r>
          </w:p>
          <w:p w14:paraId="59335862" w14:textId="77777777" w:rsidR="00210E65" w:rsidRPr="00A9066F" w:rsidRDefault="00210E65" w:rsidP="006876BF">
            <w:pPr>
              <w:spacing w:before="0"/>
              <w:contextualSpacing/>
              <w:rPr>
                <w:rFonts w:ascii="Agency FB" w:hAnsi="Agency FB"/>
                <w:color w:val="auto"/>
                <w:sz w:val="22"/>
                <w:szCs w:val="22"/>
              </w:rPr>
            </w:pPr>
          </w:p>
          <w:p w14:paraId="3D8367DF" w14:textId="77777777" w:rsidR="00C6338B" w:rsidRPr="00A9066F" w:rsidRDefault="00C6338B" w:rsidP="006876BF">
            <w:pPr>
              <w:pStyle w:val="Heading2"/>
              <w:spacing w:before="0" w:line="240" w:lineRule="auto"/>
              <w:contextualSpacing/>
              <w:outlineLvl w:val="1"/>
              <w:rPr>
                <w:rFonts w:ascii="Agency FB" w:hAnsi="Agency FB"/>
                <w:sz w:val="22"/>
                <w:szCs w:val="22"/>
              </w:rPr>
            </w:pPr>
            <w:r w:rsidRPr="00A9066F">
              <w:rPr>
                <w:rFonts w:ascii="Agency FB" w:hAnsi="Agency FB"/>
                <w:sz w:val="22"/>
                <w:szCs w:val="22"/>
              </w:rPr>
              <w:t>University Student Instrumentation Program II</w:t>
            </w:r>
          </w:p>
          <w:p w14:paraId="01DAC968" w14:textId="173BBEB7" w:rsidR="00C6338B" w:rsidRPr="00A9066F" w:rsidRDefault="00C6338B" w:rsidP="006876BF">
            <w:pPr>
              <w:spacing w:before="0"/>
              <w:contextualSpacing/>
              <w:rPr>
                <w:rFonts w:ascii="Agency FB" w:hAnsi="Agency FB"/>
                <w:color w:val="E14F4F"/>
                <w:sz w:val="22"/>
                <w:szCs w:val="22"/>
              </w:rPr>
            </w:pPr>
            <w:r w:rsidRPr="00A9066F">
              <w:rPr>
                <w:rFonts w:ascii="Agency FB" w:hAnsi="Agency FB"/>
                <w:color w:val="E14F4F"/>
                <w:sz w:val="22"/>
                <w:szCs w:val="22"/>
              </w:rPr>
              <w:t>Researcher</w:t>
            </w:r>
            <w:r w:rsidR="000B2197" w:rsidRPr="00A9066F">
              <w:rPr>
                <w:rFonts w:ascii="Agency FB" w:hAnsi="Agency FB"/>
                <w:color w:val="E14F4F"/>
                <w:sz w:val="22"/>
                <w:szCs w:val="22"/>
              </w:rPr>
              <w:t xml:space="preserve">   </w:t>
            </w:r>
            <w:r w:rsidR="00F7651F" w:rsidRPr="00A9066F">
              <w:rPr>
                <w:rFonts w:ascii="Agency FB" w:hAnsi="Agency FB"/>
                <w:color w:val="E14F4F"/>
                <w:sz w:val="22"/>
                <w:szCs w:val="22"/>
              </w:rPr>
              <w:t xml:space="preserve">                                          </w:t>
            </w:r>
            <w:r w:rsidR="00E66932" w:rsidRPr="00A9066F">
              <w:rPr>
                <w:rFonts w:ascii="Agency FB" w:hAnsi="Agency FB"/>
                <w:color w:val="E14F4F"/>
                <w:sz w:val="22"/>
                <w:szCs w:val="22"/>
              </w:rPr>
              <w:t xml:space="preserve">      </w:t>
            </w:r>
            <w:r w:rsidR="00F7651F" w:rsidRPr="00A9066F">
              <w:rPr>
                <w:rFonts w:ascii="Agency FB" w:hAnsi="Agency FB"/>
                <w:color w:val="E14F4F"/>
                <w:sz w:val="22"/>
                <w:szCs w:val="22"/>
              </w:rPr>
              <w:t xml:space="preserve"> </w:t>
            </w:r>
            <w:r w:rsidR="003E6BAE">
              <w:rPr>
                <w:rFonts w:ascii="Agency FB" w:hAnsi="Agency FB"/>
                <w:color w:val="E14F4F"/>
                <w:sz w:val="22"/>
                <w:szCs w:val="22"/>
              </w:rPr>
              <w:t xml:space="preserve">                               </w:t>
            </w:r>
            <w:r w:rsidR="00F7651F" w:rsidRPr="00A9066F">
              <w:rPr>
                <w:rFonts w:ascii="Agency FB" w:hAnsi="Agency FB"/>
                <w:color w:val="E14F4F"/>
                <w:sz w:val="22"/>
                <w:szCs w:val="22"/>
              </w:rPr>
              <w:t xml:space="preserve"> </w:t>
            </w:r>
            <w:r w:rsidRPr="00A9066F">
              <w:rPr>
                <w:rFonts w:ascii="Agency FB" w:hAnsi="Agency FB"/>
                <w:b/>
                <w:bCs/>
                <w:color w:val="626262" w:themeColor="accent4" w:themeShade="BF"/>
                <w:sz w:val="22"/>
                <w:szCs w:val="22"/>
              </w:rPr>
              <w:t>2015 – 2017</w:t>
            </w:r>
          </w:p>
          <w:p w14:paraId="416D3F92" w14:textId="61845B04" w:rsidR="00C6338B" w:rsidRPr="00042835" w:rsidRDefault="00C6338B" w:rsidP="006876BF">
            <w:pPr>
              <w:spacing w:before="0"/>
              <w:contextualSpacing/>
              <w:rPr>
                <w:rFonts w:ascii="Agency FB" w:hAnsi="Agency FB"/>
                <w:color w:val="auto"/>
                <w:sz w:val="22"/>
                <w:szCs w:val="22"/>
              </w:rPr>
            </w:pPr>
            <w:r w:rsidRPr="00042835">
              <w:rPr>
                <w:rFonts w:ascii="Agency FB" w:hAnsi="Agency FB"/>
                <w:color w:val="auto"/>
                <w:sz w:val="22"/>
                <w:szCs w:val="22"/>
              </w:rPr>
              <w:t>Funded by NASA, USIPII was focused on sending innovative experiments into the atmosphere above Houston and the aurora in Alaska. Worked on specific experiment involving capturing extremophiles.</w:t>
            </w:r>
          </w:p>
          <w:p w14:paraId="2DA491F4" w14:textId="77777777" w:rsidR="00210E65" w:rsidRPr="00A9066F" w:rsidRDefault="00210E65" w:rsidP="006876BF">
            <w:pPr>
              <w:spacing w:before="0"/>
              <w:contextualSpacing/>
              <w:rPr>
                <w:rFonts w:ascii="Agency FB" w:hAnsi="Agency FB"/>
                <w:color w:val="auto"/>
                <w:sz w:val="22"/>
                <w:szCs w:val="22"/>
              </w:rPr>
            </w:pPr>
          </w:p>
          <w:p w14:paraId="717A58F5" w14:textId="77777777" w:rsidR="00C6338B" w:rsidRPr="00A9066F" w:rsidRDefault="00C6338B" w:rsidP="006876BF">
            <w:pPr>
              <w:pStyle w:val="Heading2"/>
              <w:spacing w:before="0" w:line="240" w:lineRule="auto"/>
              <w:contextualSpacing/>
              <w:outlineLvl w:val="1"/>
              <w:rPr>
                <w:rFonts w:ascii="Agency FB" w:hAnsi="Agency FB"/>
                <w:sz w:val="22"/>
                <w:szCs w:val="22"/>
              </w:rPr>
            </w:pPr>
            <w:r w:rsidRPr="00A9066F">
              <w:rPr>
                <w:rFonts w:ascii="Agency FB" w:hAnsi="Agency FB"/>
                <w:sz w:val="22"/>
                <w:szCs w:val="22"/>
              </w:rPr>
              <w:t>Department of Student Housing and Residential Life at the University of Houston – Main Campus</w:t>
            </w:r>
          </w:p>
          <w:p w14:paraId="7110591A" w14:textId="29E73941" w:rsidR="00C6338B" w:rsidRPr="00A9066F" w:rsidRDefault="00C6338B" w:rsidP="006876BF">
            <w:pPr>
              <w:spacing w:before="0"/>
              <w:contextualSpacing/>
              <w:rPr>
                <w:rFonts w:ascii="Agency FB" w:hAnsi="Agency FB"/>
                <w:color w:val="E14F4F"/>
                <w:sz w:val="22"/>
                <w:szCs w:val="22"/>
              </w:rPr>
            </w:pPr>
            <w:r w:rsidRPr="00A9066F">
              <w:rPr>
                <w:rFonts w:ascii="Agency FB" w:hAnsi="Agency FB"/>
                <w:color w:val="E14F4F"/>
                <w:sz w:val="22"/>
                <w:szCs w:val="22"/>
              </w:rPr>
              <w:t>Residential Advisor</w:t>
            </w:r>
            <w:r w:rsidR="00783DC5" w:rsidRPr="00A9066F">
              <w:rPr>
                <w:rFonts w:ascii="Agency FB" w:hAnsi="Agency FB"/>
                <w:color w:val="E14F4F"/>
                <w:sz w:val="22"/>
                <w:szCs w:val="22"/>
              </w:rPr>
              <w:t xml:space="preserve">   </w:t>
            </w:r>
            <w:r w:rsidR="00E95B59" w:rsidRPr="00A9066F">
              <w:rPr>
                <w:rFonts w:ascii="Agency FB" w:hAnsi="Agency FB"/>
                <w:color w:val="E14F4F"/>
                <w:sz w:val="22"/>
                <w:szCs w:val="22"/>
              </w:rPr>
              <w:t xml:space="preserve">                              </w:t>
            </w:r>
            <w:r w:rsidR="00E66932" w:rsidRPr="00A9066F">
              <w:rPr>
                <w:rFonts w:ascii="Agency FB" w:hAnsi="Agency FB"/>
                <w:color w:val="E14F4F"/>
                <w:sz w:val="22"/>
                <w:szCs w:val="22"/>
              </w:rPr>
              <w:t xml:space="preserve">     </w:t>
            </w:r>
            <w:r w:rsidR="003E6BAE">
              <w:rPr>
                <w:rFonts w:ascii="Agency FB" w:hAnsi="Agency FB"/>
                <w:color w:val="E14F4F"/>
                <w:sz w:val="22"/>
                <w:szCs w:val="22"/>
              </w:rPr>
              <w:t xml:space="preserve">                               </w:t>
            </w:r>
            <w:r w:rsidR="00E66932" w:rsidRPr="00A9066F">
              <w:rPr>
                <w:rFonts w:ascii="Agency FB" w:hAnsi="Agency FB"/>
                <w:color w:val="E14F4F"/>
                <w:sz w:val="22"/>
                <w:szCs w:val="22"/>
              </w:rPr>
              <w:t xml:space="preserve"> </w:t>
            </w:r>
            <w:r w:rsidR="00E95B59" w:rsidRPr="00A9066F">
              <w:rPr>
                <w:rFonts w:ascii="Agency FB" w:hAnsi="Agency FB"/>
                <w:color w:val="E14F4F"/>
                <w:sz w:val="22"/>
                <w:szCs w:val="22"/>
              </w:rPr>
              <w:t xml:space="preserve">  </w:t>
            </w:r>
            <w:r w:rsidRPr="00A9066F">
              <w:rPr>
                <w:rFonts w:ascii="Agency FB" w:hAnsi="Agency FB"/>
                <w:b/>
                <w:bCs/>
                <w:color w:val="626262" w:themeColor="accent4" w:themeShade="BF"/>
                <w:sz w:val="22"/>
                <w:szCs w:val="22"/>
              </w:rPr>
              <w:t>2015 – 2017</w:t>
            </w:r>
          </w:p>
          <w:p w14:paraId="1B37310F" w14:textId="1D800DE4" w:rsidR="00C6338B" w:rsidRPr="00042835" w:rsidRDefault="00C6338B" w:rsidP="006876BF">
            <w:pPr>
              <w:spacing w:before="0"/>
              <w:contextualSpacing/>
              <w:rPr>
                <w:rFonts w:ascii="Agency FB" w:hAnsi="Agency FB"/>
                <w:color w:val="auto"/>
                <w:sz w:val="22"/>
                <w:szCs w:val="22"/>
              </w:rPr>
            </w:pPr>
            <w:r w:rsidRPr="00042835">
              <w:rPr>
                <w:rFonts w:ascii="Agency FB" w:hAnsi="Agency FB"/>
                <w:color w:val="auto"/>
                <w:sz w:val="22"/>
                <w:szCs w:val="22"/>
              </w:rPr>
              <w:t>Responsible for security and resident monitoring in a large multi-unit dorm facility.</w:t>
            </w:r>
          </w:p>
          <w:p w14:paraId="54A1ABE9" w14:textId="77777777" w:rsidR="00210E65" w:rsidRPr="00A9066F" w:rsidRDefault="00210E65" w:rsidP="006876BF">
            <w:pPr>
              <w:spacing w:before="0"/>
              <w:contextualSpacing/>
              <w:rPr>
                <w:rFonts w:ascii="Agency FB" w:hAnsi="Agency FB"/>
                <w:color w:val="auto"/>
                <w:sz w:val="22"/>
                <w:szCs w:val="22"/>
              </w:rPr>
            </w:pPr>
          </w:p>
          <w:p w14:paraId="2F61D49B" w14:textId="77777777" w:rsidR="00C6338B" w:rsidRPr="00A9066F" w:rsidRDefault="00C6338B" w:rsidP="006876BF">
            <w:pPr>
              <w:pStyle w:val="Heading2"/>
              <w:spacing w:before="0" w:line="240" w:lineRule="auto"/>
              <w:contextualSpacing/>
              <w:outlineLvl w:val="1"/>
              <w:rPr>
                <w:rFonts w:ascii="Agency FB" w:hAnsi="Agency FB"/>
                <w:sz w:val="22"/>
                <w:szCs w:val="22"/>
              </w:rPr>
            </w:pPr>
            <w:r w:rsidRPr="00A9066F">
              <w:rPr>
                <w:rFonts w:ascii="Agency FB" w:hAnsi="Agency FB"/>
                <w:sz w:val="22"/>
                <w:szCs w:val="22"/>
              </w:rPr>
              <w:t>BE &amp; DE Construction</w:t>
            </w:r>
          </w:p>
          <w:p w14:paraId="6B0360C7" w14:textId="1CD7C9C1" w:rsidR="00C6338B" w:rsidRPr="00A9066F" w:rsidRDefault="00C6338B" w:rsidP="006876BF">
            <w:pPr>
              <w:spacing w:before="0"/>
              <w:contextualSpacing/>
              <w:rPr>
                <w:rFonts w:ascii="Agency FB" w:hAnsi="Agency FB"/>
                <w:color w:val="E14F4F"/>
                <w:sz w:val="22"/>
                <w:szCs w:val="22"/>
              </w:rPr>
            </w:pPr>
            <w:r w:rsidRPr="00A9066F">
              <w:rPr>
                <w:rFonts w:ascii="Agency FB" w:hAnsi="Agency FB"/>
                <w:color w:val="E14F4F"/>
                <w:sz w:val="22"/>
                <w:szCs w:val="22"/>
              </w:rPr>
              <w:t>Reception/Accountant</w:t>
            </w:r>
            <w:r w:rsidR="00D024C0" w:rsidRPr="00A9066F">
              <w:rPr>
                <w:rFonts w:ascii="Agency FB" w:hAnsi="Agency FB"/>
                <w:color w:val="E14F4F"/>
                <w:sz w:val="22"/>
                <w:szCs w:val="22"/>
              </w:rPr>
              <w:t xml:space="preserve">   </w:t>
            </w:r>
            <w:r w:rsidR="00E95B59" w:rsidRPr="00A9066F">
              <w:rPr>
                <w:rFonts w:ascii="Agency FB" w:hAnsi="Agency FB"/>
                <w:color w:val="E14F4F"/>
                <w:sz w:val="22"/>
                <w:szCs w:val="22"/>
              </w:rPr>
              <w:t xml:space="preserve">                        </w:t>
            </w:r>
            <w:r w:rsidR="003E6BAE">
              <w:rPr>
                <w:rFonts w:ascii="Agency FB" w:hAnsi="Agency FB"/>
                <w:color w:val="E14F4F"/>
                <w:sz w:val="22"/>
                <w:szCs w:val="22"/>
              </w:rPr>
              <w:t xml:space="preserve">                              </w:t>
            </w:r>
            <w:r w:rsidR="00E95B59" w:rsidRPr="00A9066F">
              <w:rPr>
                <w:rFonts w:ascii="Agency FB" w:hAnsi="Agency FB"/>
                <w:color w:val="E14F4F"/>
                <w:sz w:val="22"/>
                <w:szCs w:val="22"/>
              </w:rPr>
              <w:t xml:space="preserve">   </w:t>
            </w:r>
            <w:r w:rsidR="00E66932" w:rsidRPr="00A9066F">
              <w:rPr>
                <w:rFonts w:ascii="Agency FB" w:hAnsi="Agency FB"/>
                <w:color w:val="E14F4F"/>
                <w:sz w:val="22"/>
                <w:szCs w:val="22"/>
              </w:rPr>
              <w:t xml:space="preserve">     </w:t>
            </w:r>
            <w:r w:rsidR="00E95B59" w:rsidRPr="00A9066F">
              <w:rPr>
                <w:rFonts w:ascii="Agency FB" w:hAnsi="Agency FB"/>
                <w:color w:val="E14F4F"/>
                <w:sz w:val="22"/>
                <w:szCs w:val="22"/>
              </w:rPr>
              <w:t xml:space="preserve"> </w:t>
            </w:r>
            <w:r w:rsidRPr="00A9066F">
              <w:rPr>
                <w:rFonts w:ascii="Agency FB" w:hAnsi="Agency FB"/>
                <w:b/>
                <w:bCs/>
                <w:color w:val="626262" w:themeColor="accent4" w:themeShade="BF"/>
                <w:sz w:val="22"/>
                <w:szCs w:val="22"/>
              </w:rPr>
              <w:t>2014 – 2015</w:t>
            </w:r>
          </w:p>
          <w:p w14:paraId="6B608926" w14:textId="2B7BDF1B" w:rsidR="00C6338B" w:rsidRPr="00042835" w:rsidRDefault="00C6338B" w:rsidP="006876BF">
            <w:pPr>
              <w:spacing w:before="0"/>
              <w:contextualSpacing/>
              <w:rPr>
                <w:rFonts w:ascii="Agency FB" w:hAnsi="Agency FB"/>
                <w:color w:val="auto"/>
                <w:sz w:val="22"/>
                <w:szCs w:val="22"/>
              </w:rPr>
            </w:pPr>
            <w:r w:rsidRPr="00042835">
              <w:rPr>
                <w:rFonts w:ascii="Agency FB" w:hAnsi="Agency FB"/>
                <w:color w:val="auto"/>
                <w:sz w:val="22"/>
                <w:szCs w:val="22"/>
              </w:rPr>
              <w:t>Completed multiple duties including greeting visitors and answering incoming calls. Some other functions included payroll accounting, invoicing and updating blueprints.</w:t>
            </w:r>
          </w:p>
          <w:p w14:paraId="172CA500" w14:textId="77777777" w:rsidR="00C6338B" w:rsidRPr="00083FC8" w:rsidRDefault="00C6338B" w:rsidP="006876BF">
            <w:pPr>
              <w:spacing w:before="0"/>
              <w:contextualSpacing/>
              <w:rPr>
                <w:rFonts w:ascii="Agency FB" w:hAnsi="Agency FB"/>
                <w:color w:val="auto"/>
              </w:rPr>
            </w:pPr>
          </w:p>
          <w:p w14:paraId="16A2EB28" w14:textId="06B92E50" w:rsidR="00C6338B" w:rsidRPr="00083FC8" w:rsidRDefault="00C6338B" w:rsidP="006876BF">
            <w:pPr>
              <w:spacing w:before="0"/>
              <w:contextualSpacing/>
              <w:rPr>
                <w:rFonts w:ascii="Agency FB" w:hAnsi="Agency FB"/>
                <w:color w:val="auto"/>
              </w:rPr>
            </w:pPr>
          </w:p>
        </w:tc>
        <w:tc>
          <w:tcPr>
            <w:tcW w:w="608" w:type="dxa"/>
          </w:tcPr>
          <w:p w14:paraId="03242099" w14:textId="77777777" w:rsidR="00C6338B" w:rsidRPr="00083FC8" w:rsidRDefault="00C6338B" w:rsidP="006876BF">
            <w:pPr>
              <w:spacing w:before="0"/>
              <w:contextualSpacing/>
              <w:rPr>
                <w:rFonts w:ascii="Agency FB" w:hAnsi="Agency FB"/>
              </w:rPr>
            </w:pPr>
          </w:p>
        </w:tc>
        <w:tc>
          <w:tcPr>
            <w:tcW w:w="694" w:type="dxa"/>
          </w:tcPr>
          <w:p w14:paraId="1C033080" w14:textId="54B477ED" w:rsidR="00C6338B" w:rsidRPr="00083FC8" w:rsidRDefault="00C6338B" w:rsidP="006876BF">
            <w:pPr>
              <w:spacing w:before="0"/>
              <w:contextualSpacing/>
              <w:rPr>
                <w:rFonts w:ascii="Agency FB" w:hAnsi="Agency FB"/>
              </w:rPr>
            </w:pPr>
          </w:p>
        </w:tc>
        <w:tc>
          <w:tcPr>
            <w:tcW w:w="4065" w:type="dxa"/>
            <w:gridSpan w:val="2"/>
            <w:vMerge w:val="restart"/>
            <w:vAlign w:val="center"/>
          </w:tcPr>
          <w:p w14:paraId="051A875F" w14:textId="794C1693" w:rsidR="00E80B19" w:rsidRDefault="00E80B19" w:rsidP="00E80B19">
            <w:pPr>
              <w:pStyle w:val="ListBullet"/>
              <w:numPr>
                <w:ilvl w:val="0"/>
                <w:numId w:val="0"/>
              </w:numPr>
              <w:spacing w:line="329" w:lineRule="auto"/>
              <w:rPr>
                <w:rFonts w:ascii="Agency FB" w:hAnsi="Agency FB"/>
                <w:b/>
                <w:bCs/>
                <w:color w:val="000000" w:themeColor="accent1" w:themeShade="BF"/>
                <w:sz w:val="20"/>
                <w:szCs w:val="20"/>
              </w:rPr>
            </w:pPr>
          </w:p>
          <w:p w14:paraId="431A1769" w14:textId="78973F84" w:rsidR="00E80B19" w:rsidRDefault="00D01ACA" w:rsidP="00E80B19">
            <w:pPr>
              <w:pStyle w:val="ListBullet"/>
              <w:numPr>
                <w:ilvl w:val="0"/>
                <w:numId w:val="0"/>
              </w:numPr>
              <w:spacing w:line="329" w:lineRule="auto"/>
              <w:rPr>
                <w:rFonts w:ascii="Agency FB" w:hAnsi="Agency FB"/>
                <w:b/>
                <w:bCs/>
                <w:color w:val="000000" w:themeColor="accent1" w:themeShade="BF"/>
                <w:sz w:val="20"/>
                <w:szCs w:val="20"/>
              </w:rPr>
            </w:pPr>
            <w:r>
              <w:rPr>
                <w:rFonts w:ascii="Agency FB" w:hAnsi="Agency FB"/>
                <w:noProof/>
              </w:rPr>
              <w:drawing>
                <wp:anchor distT="0" distB="0" distL="114300" distR="114300" simplePos="0" relativeHeight="251646976" behindDoc="0" locked="1" layoutInCell="1" allowOverlap="1" wp14:anchorId="5D6CA276" wp14:editId="5EBF7459">
                  <wp:simplePos x="0" y="0"/>
                  <wp:positionH relativeFrom="column">
                    <wp:posOffset>431800</wp:posOffset>
                  </wp:positionH>
                  <wp:positionV relativeFrom="page">
                    <wp:posOffset>447040</wp:posOffset>
                  </wp:positionV>
                  <wp:extent cx="296545" cy="200660"/>
                  <wp:effectExtent l="0" t="0" r="8255" b="8890"/>
                  <wp:wrapNone/>
                  <wp:docPr id="78" name="Picture 78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resume skill bullets.png"/>
                          <pic:cNvPicPr/>
                        </pic:nvPicPr>
                        <pic:blipFill rotWithShape="1">
                          <a:blip r:embed="rId25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alphaModFix amt="82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4">
                                    <a14:imgEffect>
                                      <a14:sharpenSoften amount="100000"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3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367" t="90493"/>
                          <a:stretch/>
                        </pic:blipFill>
                        <pic:spPr bwMode="auto">
                          <a:xfrm rot="10800000">
                            <a:off x="0" y="0"/>
                            <a:ext cx="296545" cy="200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F09FB21" w14:textId="77777777" w:rsidR="00E80B19" w:rsidRDefault="00E80B19" w:rsidP="00E80B19">
            <w:pPr>
              <w:pStyle w:val="ListBullet"/>
              <w:numPr>
                <w:ilvl w:val="0"/>
                <w:numId w:val="0"/>
              </w:numPr>
              <w:spacing w:line="329" w:lineRule="auto"/>
              <w:rPr>
                <w:rFonts w:ascii="Agency FB" w:hAnsi="Agency FB"/>
                <w:b/>
                <w:bCs/>
                <w:color w:val="000000" w:themeColor="accent1" w:themeShade="BF"/>
                <w:sz w:val="20"/>
                <w:szCs w:val="20"/>
              </w:rPr>
            </w:pPr>
          </w:p>
          <w:p w14:paraId="4A6B4056" w14:textId="77777777" w:rsidR="00E80B19" w:rsidRDefault="00E80B19" w:rsidP="00E80B19">
            <w:pPr>
              <w:pStyle w:val="ListBullet"/>
              <w:numPr>
                <w:ilvl w:val="0"/>
                <w:numId w:val="0"/>
              </w:numPr>
              <w:spacing w:line="329" w:lineRule="auto"/>
              <w:rPr>
                <w:rFonts w:ascii="Agency FB" w:hAnsi="Agency FB"/>
                <w:b/>
                <w:bCs/>
                <w:color w:val="000000" w:themeColor="accent1" w:themeShade="BF"/>
                <w:sz w:val="20"/>
                <w:szCs w:val="20"/>
              </w:rPr>
            </w:pPr>
          </w:p>
          <w:p w14:paraId="24A48102" w14:textId="6826B9A3" w:rsidR="00E80B19" w:rsidRDefault="00677060" w:rsidP="00E80B19">
            <w:pPr>
              <w:pStyle w:val="ListBullet"/>
              <w:numPr>
                <w:ilvl w:val="0"/>
                <w:numId w:val="0"/>
              </w:numPr>
              <w:spacing w:line="329" w:lineRule="auto"/>
              <w:rPr>
                <w:rFonts w:ascii="Agency FB" w:hAnsi="Agency FB"/>
                <w:b/>
                <w:bCs/>
                <w:color w:val="000000" w:themeColor="accent1" w:themeShade="BF"/>
                <w:sz w:val="20"/>
                <w:szCs w:val="20"/>
              </w:rPr>
            </w:pPr>
            <w:r>
              <w:rPr>
                <w:rFonts w:ascii="Agency FB" w:hAnsi="Agency FB"/>
                <w:noProof/>
              </w:rPr>
              <w:drawing>
                <wp:anchor distT="0" distB="0" distL="114300" distR="114300" simplePos="0" relativeHeight="251663360" behindDoc="0" locked="1" layoutInCell="1" allowOverlap="1" wp14:anchorId="30AC86D8" wp14:editId="19029716">
                  <wp:simplePos x="0" y="0"/>
                  <wp:positionH relativeFrom="column">
                    <wp:posOffset>429260</wp:posOffset>
                  </wp:positionH>
                  <wp:positionV relativeFrom="page">
                    <wp:posOffset>833120</wp:posOffset>
                  </wp:positionV>
                  <wp:extent cx="299720" cy="203200"/>
                  <wp:effectExtent l="0" t="0" r="5080" b="6350"/>
                  <wp:wrapNone/>
                  <wp:docPr id="82" name="Picture 8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resume skill bullets.png"/>
                          <pic:cNvPicPr/>
                        </pic:nvPicPr>
                        <pic:blipFill rotWithShape="1">
                          <a:blip r:embed="rId25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alphaModFix amt="82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4">
                                    <a14:imgEffect>
                                      <a14:sharpenSoften amount="100000"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3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919" t="90359"/>
                          <a:stretch/>
                        </pic:blipFill>
                        <pic:spPr bwMode="auto">
                          <a:xfrm rot="10800000">
                            <a:off x="0" y="0"/>
                            <a:ext cx="299720" cy="203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4286614" w14:textId="77777777" w:rsidR="00E80B19" w:rsidRDefault="00E80B19" w:rsidP="00E80B19">
            <w:pPr>
              <w:pStyle w:val="ListBullet"/>
              <w:numPr>
                <w:ilvl w:val="0"/>
                <w:numId w:val="0"/>
              </w:numPr>
              <w:spacing w:line="329" w:lineRule="auto"/>
              <w:rPr>
                <w:rFonts w:ascii="Agency FB" w:hAnsi="Agency FB"/>
                <w:b/>
                <w:bCs/>
                <w:color w:val="000000" w:themeColor="accent1" w:themeShade="BF"/>
                <w:sz w:val="20"/>
                <w:szCs w:val="20"/>
              </w:rPr>
            </w:pPr>
          </w:p>
          <w:p w14:paraId="4D75ECCE" w14:textId="77777777" w:rsidR="00E80B19" w:rsidRDefault="00E80B19" w:rsidP="00E80B19">
            <w:pPr>
              <w:pStyle w:val="ListBullet"/>
              <w:numPr>
                <w:ilvl w:val="0"/>
                <w:numId w:val="0"/>
              </w:numPr>
              <w:spacing w:line="329" w:lineRule="auto"/>
              <w:rPr>
                <w:rFonts w:ascii="Agency FB" w:hAnsi="Agency FB"/>
                <w:b/>
                <w:bCs/>
                <w:color w:val="000000" w:themeColor="accent1" w:themeShade="BF"/>
                <w:sz w:val="20"/>
                <w:szCs w:val="20"/>
              </w:rPr>
            </w:pPr>
          </w:p>
          <w:p w14:paraId="6C2AE284" w14:textId="00B09F41" w:rsidR="00E80B19" w:rsidRDefault="007B6FD1" w:rsidP="00E80B19">
            <w:pPr>
              <w:pStyle w:val="ListBullet"/>
              <w:numPr>
                <w:ilvl w:val="0"/>
                <w:numId w:val="0"/>
              </w:numPr>
              <w:spacing w:line="329" w:lineRule="auto"/>
              <w:rPr>
                <w:rFonts w:ascii="Agency FB" w:hAnsi="Agency FB"/>
                <w:b/>
                <w:bCs/>
                <w:color w:val="000000" w:themeColor="accent1" w:themeShade="BF"/>
                <w:sz w:val="20"/>
                <w:szCs w:val="20"/>
              </w:rPr>
            </w:pPr>
            <w:r>
              <w:rPr>
                <w:rFonts w:ascii="Agency FB" w:hAnsi="Agency FB"/>
                <w:noProof/>
              </w:rPr>
              <w:drawing>
                <wp:anchor distT="0" distB="0" distL="114300" distR="114300" simplePos="0" relativeHeight="251645952" behindDoc="0" locked="1" layoutInCell="1" allowOverlap="1" wp14:anchorId="12DA337E" wp14:editId="223608EB">
                  <wp:simplePos x="0" y="0"/>
                  <wp:positionH relativeFrom="column">
                    <wp:posOffset>429260</wp:posOffset>
                  </wp:positionH>
                  <wp:positionV relativeFrom="page">
                    <wp:posOffset>1960880</wp:posOffset>
                  </wp:positionV>
                  <wp:extent cx="294005" cy="180975"/>
                  <wp:effectExtent l="0" t="0" r="0" b="9525"/>
                  <wp:wrapNone/>
                  <wp:docPr id="86" name="Picture 86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resume skill bullets.png"/>
                          <pic:cNvPicPr/>
                        </pic:nvPicPr>
                        <pic:blipFill rotWithShape="1">
                          <a:blip r:embed="rId25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alphaModFix amt="82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4">
                                    <a14:imgEffect>
                                      <a14:sharpenSoften amount="100000"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3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713" t="91430"/>
                          <a:stretch/>
                        </pic:blipFill>
                        <pic:spPr bwMode="auto">
                          <a:xfrm rot="10800000">
                            <a:off x="0" y="0"/>
                            <a:ext cx="294005" cy="18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81FAB0F" w14:textId="05E2C83B" w:rsidR="00E80B19" w:rsidRDefault="00694976" w:rsidP="00E80B19">
            <w:pPr>
              <w:pStyle w:val="ListBullet"/>
              <w:numPr>
                <w:ilvl w:val="0"/>
                <w:numId w:val="0"/>
              </w:numPr>
              <w:spacing w:line="329" w:lineRule="auto"/>
              <w:rPr>
                <w:rFonts w:ascii="Agency FB" w:hAnsi="Agency FB"/>
                <w:b/>
                <w:bCs/>
                <w:color w:val="000000" w:themeColor="accent1" w:themeShade="BF"/>
                <w:sz w:val="20"/>
                <w:szCs w:val="20"/>
              </w:rPr>
            </w:pPr>
            <w:r>
              <w:rPr>
                <w:rFonts w:ascii="Agency FB" w:hAnsi="Agency FB"/>
                <w:noProof/>
              </w:rPr>
              <w:drawing>
                <wp:anchor distT="0" distB="0" distL="114300" distR="114300" simplePos="0" relativeHeight="251666432" behindDoc="0" locked="1" layoutInCell="1" allowOverlap="1" wp14:anchorId="6828286B" wp14:editId="3D281CDE">
                  <wp:simplePos x="0" y="0"/>
                  <wp:positionH relativeFrom="column">
                    <wp:posOffset>431800</wp:posOffset>
                  </wp:positionH>
                  <wp:positionV relativeFrom="page">
                    <wp:posOffset>1775460</wp:posOffset>
                  </wp:positionV>
                  <wp:extent cx="167005" cy="189230"/>
                  <wp:effectExtent l="0" t="0" r="4445" b="1270"/>
                  <wp:wrapNone/>
                  <wp:docPr id="85" name="Picture 8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resume skill bullets.png"/>
                          <pic:cNvPicPr/>
                        </pic:nvPicPr>
                        <pic:blipFill rotWithShape="1">
                          <a:blip r:embed="rId25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alphaModFix amt="82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4">
                                    <a14:imgEffect>
                                      <a14:sharpenSoften amount="100000"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3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578" t="91049"/>
                          <a:stretch/>
                        </pic:blipFill>
                        <pic:spPr bwMode="auto">
                          <a:xfrm rot="10800000">
                            <a:off x="0" y="0"/>
                            <a:ext cx="167005" cy="189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D956F0D" w14:textId="77777777" w:rsidR="00E80B19" w:rsidRDefault="00E80B19" w:rsidP="00E80B19">
            <w:pPr>
              <w:pStyle w:val="ListBullet"/>
              <w:numPr>
                <w:ilvl w:val="0"/>
                <w:numId w:val="0"/>
              </w:numPr>
              <w:spacing w:line="329" w:lineRule="auto"/>
              <w:rPr>
                <w:rFonts w:ascii="Agency FB" w:hAnsi="Agency FB"/>
                <w:b/>
                <w:bCs/>
                <w:color w:val="000000" w:themeColor="accent1" w:themeShade="BF"/>
                <w:sz w:val="20"/>
                <w:szCs w:val="20"/>
              </w:rPr>
            </w:pPr>
          </w:p>
          <w:p w14:paraId="0A2882CD" w14:textId="09F8C752" w:rsidR="008806AA" w:rsidRPr="00E80B19" w:rsidRDefault="007F38F5" w:rsidP="00E80B19">
            <w:pPr>
              <w:pStyle w:val="ListBullet"/>
              <w:numPr>
                <w:ilvl w:val="0"/>
                <w:numId w:val="0"/>
              </w:numPr>
              <w:spacing w:line="329" w:lineRule="auto"/>
              <w:rPr>
                <w:rFonts w:ascii="Agency FB" w:hAnsi="Agency FB"/>
                <w:b/>
                <w:bCs/>
                <w:color w:val="000000" w:themeColor="accent1" w:themeShade="BF"/>
                <w:sz w:val="20"/>
                <w:szCs w:val="20"/>
              </w:rPr>
            </w:pPr>
            <w:r w:rsidRPr="007F38F5">
              <w:rPr>
                <w:rFonts w:ascii="Agency FB" w:hAnsi="Agency FB"/>
                <w:b/>
                <w:bCs/>
                <w:noProof/>
                <w:color w:val="000000" w:themeColor="accent1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1" layoutInCell="1" allowOverlap="1" wp14:anchorId="51B3D72E" wp14:editId="74C5D69B">
                      <wp:simplePos x="0" y="0"/>
                      <wp:positionH relativeFrom="column">
                        <wp:posOffset>390525</wp:posOffset>
                      </wp:positionH>
                      <wp:positionV relativeFrom="page">
                        <wp:posOffset>866775</wp:posOffset>
                      </wp:positionV>
                      <wp:extent cx="100330" cy="100330"/>
                      <wp:effectExtent l="19050" t="0" r="13970" b="0"/>
                      <wp:wrapNone/>
                      <wp:docPr id="45" name="Oval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330" cy="10033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D97988" id="Oval 45" o:spid="_x0000_s1026" style="position:absolute;margin-left:30.75pt;margin-top:68.25pt;width:7.9pt;height:7.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" filled="f" stroked="f" strokeweight="1pt">
                      <v:stroke joinstyle="miter"/>
                      <w10:wrap anchory="page"/>
                      <w10:anchorlock/>
                    </v:oval>
                  </w:pict>
                </mc:Fallback>
              </mc:AlternateContent>
            </w:r>
            <w:r w:rsidR="00FE26C5">
              <w:rPr>
                <w:rFonts w:ascii="Agency FB" w:hAnsi="Agency FB"/>
                <w:noProof/>
              </w:rPr>
              <w:drawing>
                <wp:anchor distT="0" distB="0" distL="114300" distR="114300" simplePos="0" relativeHeight="251662336" behindDoc="0" locked="1" layoutInCell="1" allowOverlap="1" wp14:anchorId="28035AEC" wp14:editId="03EE9903">
                  <wp:simplePos x="0" y="0"/>
                  <wp:positionH relativeFrom="column">
                    <wp:posOffset>431800</wp:posOffset>
                  </wp:positionH>
                  <wp:positionV relativeFrom="page">
                    <wp:posOffset>636270</wp:posOffset>
                  </wp:positionV>
                  <wp:extent cx="167005" cy="206375"/>
                  <wp:effectExtent l="0" t="0" r="4445" b="3175"/>
                  <wp:wrapNone/>
                  <wp:docPr id="81" name="Picture 8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resume skill bullets.png"/>
                          <pic:cNvPicPr/>
                        </pic:nvPicPr>
                        <pic:blipFill rotWithShape="1">
                          <a:blip r:embed="rId25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alphaModFix amt="82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4">
                                    <a14:imgEffect>
                                      <a14:sharpenSoften amount="100000"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3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581" t="90225"/>
                          <a:stretch/>
                        </pic:blipFill>
                        <pic:spPr bwMode="auto">
                          <a:xfrm rot="10800000">
                            <a:off x="0" y="0"/>
                            <a:ext cx="167005" cy="206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63CCE" w:rsidRPr="00863CCE">
              <w:rPr>
                <w:rFonts w:ascii="Agency FB" w:hAnsi="Agency FB"/>
                <w:b/>
                <w:bCs/>
                <w:noProof/>
                <w:color w:val="000000" w:themeColor="accent1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1" layoutInCell="1" allowOverlap="1" wp14:anchorId="2D5FA455" wp14:editId="57F5A8DB">
                      <wp:simplePos x="0" y="0"/>
                      <wp:positionH relativeFrom="column">
                        <wp:posOffset>389890</wp:posOffset>
                      </wp:positionH>
                      <wp:positionV relativeFrom="page">
                        <wp:posOffset>1282065</wp:posOffset>
                      </wp:positionV>
                      <wp:extent cx="100330" cy="100330"/>
                      <wp:effectExtent l="19050" t="0" r="13970" b="0"/>
                      <wp:wrapNone/>
                      <wp:docPr id="50" name="Ova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330" cy="10033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47DCE0" id="Oval 50" o:spid="_x0000_s1026" style="position:absolute;margin-left:30.7pt;margin-top:100.95pt;width:7.9pt;height:7.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" filled="f" stroked="f" strokeweight="1pt">
                      <v:stroke joinstyle="miter"/>
                      <w10:wrap anchory="page"/>
                      <w10:anchorlock/>
                    </v:oval>
                  </w:pict>
                </mc:Fallback>
              </mc:AlternateContent>
            </w:r>
            <w:r w:rsidR="0067622C" w:rsidRPr="0067622C">
              <w:rPr>
                <w:rFonts w:ascii="Agency FB" w:hAnsi="Agency FB"/>
                <w:b/>
                <w:bCs/>
                <w:noProof/>
                <w:color w:val="000000" w:themeColor="accent1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1" layoutInCell="1" allowOverlap="1" wp14:anchorId="0A214D20" wp14:editId="07BEA4EF">
                      <wp:simplePos x="0" y="0"/>
                      <wp:positionH relativeFrom="column">
                        <wp:posOffset>390525</wp:posOffset>
                      </wp:positionH>
                      <wp:positionV relativeFrom="page">
                        <wp:posOffset>2117090</wp:posOffset>
                      </wp:positionV>
                      <wp:extent cx="100330" cy="100330"/>
                      <wp:effectExtent l="19050" t="0" r="13970" b="0"/>
                      <wp:wrapNone/>
                      <wp:docPr id="70" name="Oval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330" cy="10033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175339" id="Oval 70" o:spid="_x0000_s1026" style="position:absolute;margin-left:30.75pt;margin-top:166.7pt;width:7.9pt;height:7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" filled="f" stroked="f" strokeweight="1pt">
                      <v:stroke joinstyle="miter"/>
                      <w10:wrap anchory="page"/>
                      <w10:anchorlock/>
                    </v:oval>
                  </w:pict>
                </mc:Fallback>
              </mc:AlternateContent>
            </w:r>
            <w:r w:rsidR="0067622C" w:rsidRPr="0067622C">
              <w:rPr>
                <w:rFonts w:ascii="Agency FB" w:hAnsi="Agency FB"/>
                <w:b/>
                <w:bCs/>
                <w:noProof/>
                <w:color w:val="000000" w:themeColor="accent1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1" layoutInCell="1" allowOverlap="1" wp14:anchorId="06DF8823" wp14:editId="312E13DD">
                      <wp:simplePos x="0" y="0"/>
                      <wp:positionH relativeFrom="column">
                        <wp:posOffset>236855</wp:posOffset>
                      </wp:positionH>
                      <wp:positionV relativeFrom="page">
                        <wp:posOffset>2118360</wp:posOffset>
                      </wp:positionV>
                      <wp:extent cx="100330" cy="100330"/>
                      <wp:effectExtent l="19050" t="0" r="13970" b="0"/>
                      <wp:wrapNone/>
                      <wp:docPr id="71" name="Oval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330" cy="10033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B3FC82" id="Oval 71" o:spid="_x0000_s1026" style="position:absolute;margin-left:18.65pt;margin-top:166.8pt;width:7.9pt;height:7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" filled="f" stroked="f" strokeweight="1pt">
                      <v:stroke joinstyle="miter"/>
                      <w10:wrap anchory="page"/>
                      <w10:anchorlock/>
                    </v:oval>
                  </w:pict>
                </mc:Fallback>
              </mc:AlternateContent>
            </w:r>
            <w:r w:rsidR="005400A4" w:rsidRPr="005400A4">
              <w:rPr>
                <w:rFonts w:ascii="Agency FB" w:hAnsi="Agency FB"/>
                <w:b/>
                <w:bCs/>
                <w:noProof/>
                <w:color w:val="000000" w:themeColor="accent1" w:themeShade="B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1" layoutInCell="1" allowOverlap="1" wp14:anchorId="33BE94F0" wp14:editId="5CAAFA91">
                      <wp:simplePos x="0" y="0"/>
                      <wp:positionH relativeFrom="column">
                        <wp:posOffset>389255</wp:posOffset>
                      </wp:positionH>
                      <wp:positionV relativeFrom="page">
                        <wp:posOffset>1907540</wp:posOffset>
                      </wp:positionV>
                      <wp:extent cx="100330" cy="100330"/>
                      <wp:effectExtent l="19050" t="0" r="13970" b="0"/>
                      <wp:wrapNone/>
                      <wp:docPr id="65" name="Oval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330" cy="10033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F445D8" id="Oval 65" o:spid="_x0000_s1026" style="position:absolute;margin-left:30.65pt;margin-top:150.2pt;width:7.9pt;height:7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" filled="f" stroked="f" strokeweight="1pt">
                      <v:stroke joinstyle="miter"/>
                      <w10:wrap anchory="page"/>
                      <w10:anchorlock/>
                    </v:oval>
                  </w:pict>
                </mc:Fallback>
              </mc:AlternateContent>
            </w:r>
          </w:p>
        </w:tc>
      </w:tr>
      <w:tr w:rsidR="00C6338B" w:rsidRPr="00162614" w14:paraId="1EE84902" w14:textId="77777777" w:rsidTr="005D1A5B">
        <w:trPr>
          <w:trHeight w:val="3667"/>
        </w:trPr>
        <w:tc>
          <w:tcPr>
            <w:tcW w:w="5433" w:type="dxa"/>
            <w:vMerge/>
          </w:tcPr>
          <w:p w14:paraId="523A2E5C" w14:textId="4235C659" w:rsidR="00C6338B" w:rsidRPr="00083FC8" w:rsidRDefault="00C6338B" w:rsidP="00952394">
            <w:pPr>
              <w:spacing w:before="0"/>
              <w:contextualSpacing/>
              <w:rPr>
                <w:rFonts w:ascii="Agency FB" w:hAnsi="Agency FB"/>
                <w:color w:val="auto"/>
              </w:rPr>
            </w:pPr>
          </w:p>
        </w:tc>
        <w:tc>
          <w:tcPr>
            <w:tcW w:w="608" w:type="dxa"/>
          </w:tcPr>
          <w:p w14:paraId="1D115BE3" w14:textId="14CBB855" w:rsidR="00C6338B" w:rsidRPr="00083FC8" w:rsidRDefault="00C6338B" w:rsidP="00952394">
            <w:pPr>
              <w:spacing w:before="0"/>
              <w:contextualSpacing/>
              <w:rPr>
                <w:rFonts w:ascii="Agency FB" w:hAnsi="Agency FB"/>
              </w:rPr>
            </w:pPr>
          </w:p>
        </w:tc>
        <w:tc>
          <w:tcPr>
            <w:tcW w:w="694" w:type="dxa"/>
            <w:vMerge w:val="restart"/>
          </w:tcPr>
          <w:p w14:paraId="3DFECC7C" w14:textId="35F2D3E7" w:rsidR="00C6338B" w:rsidRPr="00083FC8" w:rsidRDefault="00705DDA" w:rsidP="00952394">
            <w:pPr>
              <w:spacing w:before="0"/>
              <w:contextualSpacing/>
              <w:rPr>
                <w:rFonts w:ascii="Agency FB" w:hAnsi="Agency FB"/>
              </w:rPr>
            </w:pPr>
            <w:r>
              <w:rPr>
                <w:rFonts w:ascii="Agency FB" w:hAnsi="Agency FB"/>
                <w:noProof/>
              </w:rPr>
              <w:drawing>
                <wp:anchor distT="0" distB="0" distL="114300" distR="114300" simplePos="0" relativeHeight="251665408" behindDoc="0" locked="1" layoutInCell="1" allowOverlap="1" wp14:anchorId="3FB81FA8" wp14:editId="13BBB003">
                  <wp:simplePos x="0" y="0"/>
                  <wp:positionH relativeFrom="column">
                    <wp:posOffset>867410</wp:posOffset>
                  </wp:positionH>
                  <wp:positionV relativeFrom="page">
                    <wp:posOffset>1339850</wp:posOffset>
                  </wp:positionV>
                  <wp:extent cx="172085" cy="203200"/>
                  <wp:effectExtent l="0" t="0" r="0" b="6350"/>
                  <wp:wrapNone/>
                  <wp:docPr id="84" name="Picture 8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resume skill bullets.png"/>
                          <pic:cNvPicPr/>
                        </pic:nvPicPr>
                        <pic:blipFill rotWithShape="1">
                          <a:blip r:embed="rId25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alphaModFix amt="82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4">
                                    <a14:imgEffect>
                                      <a14:sharpenSoften amount="100000"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3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787" t="90359"/>
                          <a:stretch/>
                        </pic:blipFill>
                        <pic:spPr bwMode="auto">
                          <a:xfrm rot="10800000">
                            <a:off x="0" y="0"/>
                            <a:ext cx="172085" cy="203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752D4">
              <w:rPr>
                <w:rFonts w:ascii="Agency FB" w:hAnsi="Agency FB"/>
                <w:noProof/>
              </w:rPr>
              <w:drawing>
                <wp:anchor distT="0" distB="0" distL="114300" distR="114300" simplePos="0" relativeHeight="251664384" behindDoc="0" locked="1" layoutInCell="1" allowOverlap="1" wp14:anchorId="1CB3B3B8" wp14:editId="5580920F">
                  <wp:simplePos x="0" y="0"/>
                  <wp:positionH relativeFrom="column">
                    <wp:posOffset>869950</wp:posOffset>
                  </wp:positionH>
                  <wp:positionV relativeFrom="page">
                    <wp:posOffset>1149985</wp:posOffset>
                  </wp:positionV>
                  <wp:extent cx="172085" cy="212090"/>
                  <wp:effectExtent l="0" t="0" r="0" b="0"/>
                  <wp:wrapNone/>
                  <wp:docPr id="83" name="Picture 83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resume skill bullets.png"/>
                          <pic:cNvPicPr/>
                        </pic:nvPicPr>
                        <pic:blipFill rotWithShape="1">
                          <a:blip r:embed="rId25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alphaModFix amt="82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4">
                                    <a14:imgEffect>
                                      <a14:sharpenSoften amount="100000"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3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784" t="89957"/>
                          <a:stretch/>
                        </pic:blipFill>
                        <pic:spPr bwMode="auto">
                          <a:xfrm rot="10800000">
                            <a:off x="0" y="0"/>
                            <a:ext cx="172085" cy="212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400A4" w:rsidRPr="005400A4">
              <w:rPr>
                <w:rFonts w:ascii="Agency FB" w:hAnsi="Agency FB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1" layoutInCell="1" allowOverlap="1" wp14:anchorId="5457F72E" wp14:editId="021B29B4">
                      <wp:simplePos x="0" y="0"/>
                      <wp:positionH relativeFrom="column">
                        <wp:posOffset>830580</wp:posOffset>
                      </wp:positionH>
                      <wp:positionV relativeFrom="page">
                        <wp:posOffset>1439545</wp:posOffset>
                      </wp:positionV>
                      <wp:extent cx="100330" cy="100330"/>
                      <wp:effectExtent l="19050" t="0" r="13970" b="0"/>
                      <wp:wrapNone/>
                      <wp:docPr id="55" name="Oval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330" cy="10033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B993A6" id="Oval 55" o:spid="_x0000_s1026" style="position:absolute;margin-left:65.4pt;margin-top:113.35pt;width:7.9pt;height:7.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" filled="f" stroked="f" strokeweight="1pt">
                      <v:stroke joinstyle="miter"/>
                      <w10:wrap anchory="page"/>
                      <w10:anchorlock/>
                    </v:oval>
                  </w:pict>
                </mc:Fallback>
              </mc:AlternateContent>
            </w:r>
            <w:r w:rsidR="007F38F5" w:rsidRPr="007F38F5">
              <w:rPr>
                <w:rFonts w:ascii="Agency FB" w:hAnsi="Agency FB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1" layoutInCell="1" allowOverlap="1" wp14:anchorId="0D19A8F2" wp14:editId="778B4400">
                      <wp:simplePos x="0" y="0"/>
                      <wp:positionH relativeFrom="column">
                        <wp:posOffset>831850</wp:posOffset>
                      </wp:positionH>
                      <wp:positionV relativeFrom="page">
                        <wp:posOffset>607060</wp:posOffset>
                      </wp:positionV>
                      <wp:extent cx="100330" cy="100330"/>
                      <wp:effectExtent l="19050" t="0" r="13970" b="0"/>
                      <wp:wrapNone/>
                      <wp:docPr id="40" name="Ova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330" cy="10033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DB9146" id="Oval 40" o:spid="_x0000_s1026" style="position:absolute;margin-left:65.5pt;margin-top:47.8pt;width:7.9pt;height:7.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" filled="f" stroked="f" strokeweight="1pt">
                      <v:stroke joinstyle="miter"/>
                      <w10:wrap anchory="page"/>
                      <w10:anchorlock/>
                    </v:oval>
                  </w:pict>
                </mc:Fallback>
              </mc:AlternateContent>
            </w:r>
            <w:r w:rsidR="007F38F5" w:rsidRPr="007F38F5">
              <w:rPr>
                <w:rFonts w:ascii="Agency FB" w:hAnsi="Agency FB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1" layoutInCell="1" allowOverlap="1" wp14:anchorId="69CA3663" wp14:editId="2E38C064">
                      <wp:simplePos x="0" y="0"/>
                      <wp:positionH relativeFrom="column">
                        <wp:posOffset>831215</wp:posOffset>
                      </wp:positionH>
                      <wp:positionV relativeFrom="page">
                        <wp:posOffset>396875</wp:posOffset>
                      </wp:positionV>
                      <wp:extent cx="100330" cy="100330"/>
                      <wp:effectExtent l="19050" t="0" r="13970" b="0"/>
                      <wp:wrapNone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330" cy="10033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96BFE2" id="Oval 35" o:spid="_x0000_s1026" style="position:absolute;margin-left:65.45pt;margin-top:31.25pt;width:7.9pt;height:7.9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" filled="f" stroked="f" strokeweight="1pt">
                      <v:stroke joinstyle="miter"/>
                      <w10:wrap anchory="page"/>
                      <w10:anchorlock/>
                    </v:oval>
                  </w:pict>
                </mc:Fallback>
              </mc:AlternateContent>
            </w:r>
            <w:r w:rsidR="007F38F5" w:rsidRPr="007F38F5">
              <w:rPr>
                <w:rFonts w:ascii="Agency FB" w:hAnsi="Agency FB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1" layoutInCell="1" allowOverlap="1" wp14:anchorId="3540D937" wp14:editId="32397DBD">
                      <wp:simplePos x="0" y="0"/>
                      <wp:positionH relativeFrom="column">
                        <wp:posOffset>677545</wp:posOffset>
                      </wp:positionH>
                      <wp:positionV relativeFrom="page">
                        <wp:posOffset>398145</wp:posOffset>
                      </wp:positionV>
                      <wp:extent cx="100330" cy="100330"/>
                      <wp:effectExtent l="19050" t="0" r="13970" b="0"/>
                      <wp:wrapNone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330" cy="10033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50D09B" id="Oval 36" o:spid="_x0000_s1026" style="position:absolute;margin-left:53.35pt;margin-top:31.35pt;width:7.9pt;height:7.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" filled="f" stroked="f" strokeweight="1pt">
                      <v:stroke joinstyle="miter"/>
                      <w10:wrap anchory="page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065" w:type="dxa"/>
            <w:gridSpan w:val="2"/>
            <w:vMerge/>
            <w:vAlign w:val="center"/>
          </w:tcPr>
          <w:p w14:paraId="72F793A6" w14:textId="77777777" w:rsidR="00C6338B" w:rsidRPr="00083FC8" w:rsidRDefault="00C6338B" w:rsidP="00952394">
            <w:pPr>
              <w:spacing w:before="0"/>
              <w:contextualSpacing/>
              <w:rPr>
                <w:rStyle w:val="Heading3Char"/>
                <w:rFonts w:ascii="Agency FB" w:hAnsi="Agency FB"/>
              </w:rPr>
            </w:pPr>
          </w:p>
        </w:tc>
      </w:tr>
      <w:tr w:rsidR="00C6338B" w:rsidRPr="00B87E22" w14:paraId="59E3B1DA" w14:textId="77777777" w:rsidTr="00C14D4B">
        <w:trPr>
          <w:trHeight w:val="283"/>
        </w:trPr>
        <w:tc>
          <w:tcPr>
            <w:tcW w:w="5433" w:type="dxa"/>
            <w:vMerge/>
            <w:vAlign w:val="center"/>
          </w:tcPr>
          <w:p w14:paraId="50459563" w14:textId="608FB896" w:rsidR="00C6338B" w:rsidRPr="00083FC8" w:rsidRDefault="00C6338B" w:rsidP="00952394">
            <w:pPr>
              <w:spacing w:before="0"/>
              <w:contextualSpacing/>
              <w:rPr>
                <w:rFonts w:ascii="Agency FB" w:hAnsi="Agency FB"/>
              </w:rPr>
            </w:pPr>
          </w:p>
        </w:tc>
        <w:tc>
          <w:tcPr>
            <w:tcW w:w="608" w:type="dxa"/>
          </w:tcPr>
          <w:p w14:paraId="1880D1A1" w14:textId="77777777" w:rsidR="00C6338B" w:rsidRPr="00083FC8" w:rsidRDefault="00C6338B" w:rsidP="00952394">
            <w:pPr>
              <w:spacing w:before="0"/>
              <w:contextualSpacing/>
              <w:rPr>
                <w:rFonts w:ascii="Agency FB" w:hAnsi="Agency FB"/>
              </w:rPr>
            </w:pPr>
          </w:p>
        </w:tc>
        <w:tc>
          <w:tcPr>
            <w:tcW w:w="694" w:type="dxa"/>
            <w:vMerge/>
          </w:tcPr>
          <w:p w14:paraId="20F6DF16" w14:textId="77777777" w:rsidR="00C6338B" w:rsidRPr="00083FC8" w:rsidRDefault="00C6338B" w:rsidP="00952394">
            <w:pPr>
              <w:spacing w:before="0"/>
              <w:contextualSpacing/>
              <w:rPr>
                <w:rFonts w:ascii="Agency FB" w:hAnsi="Agency FB"/>
              </w:rPr>
            </w:pPr>
          </w:p>
        </w:tc>
        <w:tc>
          <w:tcPr>
            <w:tcW w:w="4065" w:type="dxa"/>
            <w:gridSpan w:val="2"/>
            <w:vAlign w:val="center"/>
          </w:tcPr>
          <w:p w14:paraId="39D9216A" w14:textId="0AA44ADF" w:rsidR="00990181" w:rsidRPr="00305CD2" w:rsidRDefault="00A01A90" w:rsidP="00305CD2">
            <w:pPr>
              <w:pStyle w:val="Heading1"/>
              <w:spacing w:before="0" w:line="240" w:lineRule="auto"/>
              <w:contextualSpacing/>
              <w:outlineLvl w:val="0"/>
              <w:rPr>
                <w:rFonts w:ascii="Agency FB" w:hAnsi="Agency FB"/>
                <w:sz w:val="28"/>
                <w:szCs w:val="24"/>
              </w:rPr>
            </w:pPr>
            <w:sdt>
              <w:sdtPr>
                <w:rPr>
                  <w:rFonts w:ascii="Agency FB" w:hAnsi="Agency FB"/>
                  <w:sz w:val="28"/>
                  <w:szCs w:val="24"/>
                </w:rPr>
                <w:id w:val="-1881937965"/>
                <w:placeholder>
                  <w:docPart w:val="E3DC0D7C95254BDDB063CBA4610A1303"/>
                </w:placeholder>
                <w:temporary/>
                <w:showingPlcHdr/>
                <w15:appearance w15:val="hidden"/>
              </w:sdtPr>
              <w:sdtEndPr/>
              <w:sdtContent>
                <w:r w:rsidR="00C6338B" w:rsidRPr="00083FC8">
                  <w:rPr>
                    <w:rFonts w:ascii="Agency FB" w:hAnsi="Agency FB"/>
                  </w:rPr>
                  <w:t>EDUCATION</w:t>
                </w:r>
              </w:sdtContent>
            </w:sdt>
          </w:p>
        </w:tc>
      </w:tr>
      <w:tr w:rsidR="00023C78" w:rsidRPr="00162614" w14:paraId="1113CD98" w14:textId="77777777" w:rsidTr="00C14D4B">
        <w:trPr>
          <w:trHeight w:val="53"/>
        </w:trPr>
        <w:tc>
          <w:tcPr>
            <w:tcW w:w="5433" w:type="dxa"/>
            <w:vMerge/>
            <w:vAlign w:val="center"/>
          </w:tcPr>
          <w:p w14:paraId="26F90E10" w14:textId="5BCDF699" w:rsidR="00023C78" w:rsidRPr="00083FC8" w:rsidRDefault="00023C78" w:rsidP="00952394">
            <w:pPr>
              <w:spacing w:before="0"/>
              <w:contextualSpacing/>
              <w:rPr>
                <w:rFonts w:ascii="Agency FB" w:hAnsi="Agency FB"/>
              </w:rPr>
            </w:pPr>
          </w:p>
        </w:tc>
        <w:tc>
          <w:tcPr>
            <w:tcW w:w="608" w:type="dxa"/>
          </w:tcPr>
          <w:p w14:paraId="3B9D4E76" w14:textId="77777777" w:rsidR="00023C78" w:rsidRPr="00083FC8" w:rsidRDefault="00023C78" w:rsidP="00952394">
            <w:pPr>
              <w:spacing w:before="0"/>
              <w:contextualSpacing/>
              <w:rPr>
                <w:rFonts w:ascii="Agency FB" w:hAnsi="Agency FB"/>
              </w:rPr>
            </w:pPr>
          </w:p>
        </w:tc>
        <w:tc>
          <w:tcPr>
            <w:tcW w:w="694" w:type="dxa"/>
            <w:vMerge w:val="restart"/>
          </w:tcPr>
          <w:p w14:paraId="1CD7C5C2" w14:textId="77777777" w:rsidR="00023C78" w:rsidRPr="00083FC8" w:rsidRDefault="00023C78" w:rsidP="00952394">
            <w:pPr>
              <w:spacing w:before="0"/>
              <w:contextualSpacing/>
              <w:rPr>
                <w:rFonts w:ascii="Agency FB" w:hAnsi="Agency FB"/>
              </w:rPr>
            </w:pPr>
          </w:p>
        </w:tc>
        <w:tc>
          <w:tcPr>
            <w:tcW w:w="4065" w:type="dxa"/>
            <w:gridSpan w:val="2"/>
            <w:vMerge w:val="restart"/>
            <w:vAlign w:val="center"/>
          </w:tcPr>
          <w:p w14:paraId="1CCA627E" w14:textId="5CB7AF8D" w:rsidR="00023C78" w:rsidRPr="00083FC8" w:rsidRDefault="00246BFC" w:rsidP="00952394">
            <w:pPr>
              <w:pStyle w:val="Heading2"/>
              <w:spacing w:before="0" w:line="240" w:lineRule="auto"/>
              <w:contextualSpacing/>
              <w:outlineLvl w:val="1"/>
              <w:rPr>
                <w:rFonts w:ascii="Agency FB" w:hAnsi="Agency FB"/>
                <w:color w:val="FF8585"/>
              </w:rPr>
            </w:pPr>
            <w:r w:rsidRPr="00083FC8">
              <w:rPr>
                <w:rFonts w:ascii="Agency FB" w:hAnsi="Agency FB"/>
                <w:color w:val="FF8585"/>
              </w:rPr>
              <w:t>2014 - 2018</w:t>
            </w:r>
          </w:p>
          <w:p w14:paraId="482E83F8" w14:textId="77777777" w:rsidR="00D44986" w:rsidRPr="008169C9" w:rsidRDefault="00023C78" w:rsidP="00952394">
            <w:pPr>
              <w:pStyle w:val="Date"/>
              <w:spacing w:before="0"/>
              <w:contextualSpacing/>
              <w:rPr>
                <w:rFonts w:ascii="Agency FB" w:hAnsi="Agency FB"/>
                <w:bCs/>
                <w:color w:val="auto"/>
                <w:sz w:val="28"/>
                <w:szCs w:val="28"/>
              </w:rPr>
            </w:pPr>
            <w:r w:rsidRPr="008169C9">
              <w:rPr>
                <w:rFonts w:ascii="Agency FB" w:hAnsi="Agency FB"/>
                <w:bCs/>
                <w:caps w:val="0"/>
                <w:color w:val="auto"/>
                <w:sz w:val="28"/>
                <w:szCs w:val="28"/>
              </w:rPr>
              <w:t>University of Houston -</w:t>
            </w:r>
            <w:r w:rsidR="00246BFC" w:rsidRPr="008169C9">
              <w:rPr>
                <w:rFonts w:ascii="Agency FB" w:hAnsi="Agency FB"/>
                <w:bCs/>
                <w:caps w:val="0"/>
                <w:color w:val="auto"/>
                <w:sz w:val="28"/>
                <w:szCs w:val="28"/>
              </w:rPr>
              <w:t xml:space="preserve"> </w:t>
            </w:r>
            <w:r w:rsidRPr="008169C9">
              <w:rPr>
                <w:rFonts w:ascii="Agency FB" w:hAnsi="Agency FB"/>
                <w:bCs/>
                <w:caps w:val="0"/>
                <w:color w:val="auto"/>
                <w:sz w:val="28"/>
                <w:szCs w:val="28"/>
              </w:rPr>
              <w:t>Main Campus</w:t>
            </w:r>
            <w:r w:rsidRPr="008169C9">
              <w:rPr>
                <w:rFonts w:ascii="Agency FB" w:hAnsi="Agency FB"/>
                <w:bCs/>
                <w:color w:val="auto"/>
                <w:sz w:val="28"/>
                <w:szCs w:val="28"/>
              </w:rPr>
              <w:t xml:space="preserve"> </w:t>
            </w:r>
          </w:p>
          <w:p w14:paraId="65302B83" w14:textId="77777777" w:rsidR="002235FC" w:rsidRPr="008169C9" w:rsidRDefault="00D44986" w:rsidP="00952394">
            <w:pPr>
              <w:pStyle w:val="Date"/>
              <w:spacing w:before="0"/>
              <w:contextualSpacing/>
              <w:rPr>
                <w:rFonts w:ascii="Agency FB" w:hAnsi="Agency FB"/>
                <w:bCs/>
                <w:caps w:val="0"/>
                <w:color w:val="auto"/>
                <w:sz w:val="28"/>
                <w:szCs w:val="28"/>
              </w:rPr>
            </w:pPr>
            <w:r w:rsidRPr="008169C9">
              <w:rPr>
                <w:rFonts w:ascii="Agency FB" w:hAnsi="Agency FB"/>
                <w:bCs/>
                <w:caps w:val="0"/>
                <w:color w:val="auto"/>
                <w:sz w:val="28"/>
                <w:szCs w:val="28"/>
              </w:rPr>
              <w:t>Houston, Texas</w:t>
            </w:r>
            <w:r w:rsidR="00023C78" w:rsidRPr="008169C9">
              <w:rPr>
                <w:rFonts w:ascii="Agency FB" w:hAnsi="Agency FB"/>
                <w:bCs/>
                <w:caps w:val="0"/>
                <w:color w:val="auto"/>
                <w:sz w:val="28"/>
                <w:szCs w:val="28"/>
              </w:rPr>
              <w:t xml:space="preserve">        </w:t>
            </w:r>
          </w:p>
          <w:p w14:paraId="5FB9DFC3" w14:textId="77777777" w:rsidR="002235FC" w:rsidRPr="00083FC8" w:rsidRDefault="002235FC" w:rsidP="00952394">
            <w:pPr>
              <w:pStyle w:val="Date"/>
              <w:spacing w:before="0"/>
              <w:contextualSpacing/>
              <w:rPr>
                <w:rFonts w:ascii="Agency FB" w:hAnsi="Agency FB"/>
                <w:b/>
                <w:color w:val="000000" w:themeColor="accent1" w:themeShade="BF"/>
              </w:rPr>
            </w:pPr>
          </w:p>
          <w:p w14:paraId="111221A9" w14:textId="52463302" w:rsidR="00023C78" w:rsidRPr="00895BE4" w:rsidRDefault="00D54B66" w:rsidP="00952394">
            <w:pPr>
              <w:spacing w:before="0"/>
              <w:contextualSpacing/>
              <w:rPr>
                <w:rFonts w:ascii="Agency FB" w:hAnsi="Agency FB"/>
                <w:b/>
                <w:color w:val="FFFFFF" w:themeColor="background1"/>
                <w:sz w:val="36"/>
                <w:szCs w:val="36"/>
              </w:rPr>
            </w:pPr>
            <w:r w:rsidRPr="00895BE4">
              <w:rPr>
                <w:rFonts w:ascii="Agency FB" w:hAnsi="Agency FB"/>
                <w:b/>
                <w:color w:val="FFFFFF" w:themeColor="background1"/>
                <w:sz w:val="36"/>
                <w:szCs w:val="36"/>
              </w:rPr>
              <w:t>Bachelor of Science in Physic</w:t>
            </w:r>
            <w:r w:rsidR="001C35CE" w:rsidRPr="00895BE4">
              <w:rPr>
                <w:rFonts w:ascii="Agency FB" w:hAnsi="Agency FB"/>
                <w:b/>
                <w:color w:val="FFFFFF" w:themeColor="background1"/>
                <w:sz w:val="36"/>
                <w:szCs w:val="36"/>
              </w:rPr>
              <w:t>s</w:t>
            </w:r>
          </w:p>
          <w:p w14:paraId="4D4CA99D" w14:textId="062BA69B" w:rsidR="00023C78" w:rsidRPr="00D64A10" w:rsidRDefault="00E058AB" w:rsidP="00952394">
            <w:pPr>
              <w:spacing w:before="0"/>
              <w:contextualSpacing/>
              <w:rPr>
                <w:rFonts w:ascii="Agency FB" w:hAnsi="Agency FB"/>
                <w:bCs/>
                <w:color w:val="FFFFFF" w:themeColor="background1"/>
                <w:sz w:val="28"/>
                <w:szCs w:val="28"/>
              </w:rPr>
            </w:pPr>
            <w:r w:rsidRPr="00D64A10">
              <w:rPr>
                <w:rFonts w:ascii="Agency FB" w:hAnsi="Agency FB"/>
                <w:bCs/>
                <w:color w:val="FFFFFF" w:themeColor="background1"/>
                <w:sz w:val="28"/>
                <w:szCs w:val="28"/>
              </w:rPr>
              <w:t>Minor</w:t>
            </w:r>
            <w:r w:rsidR="00511FDA" w:rsidRPr="00D64A10">
              <w:rPr>
                <w:rFonts w:ascii="Agency FB" w:hAnsi="Agency FB"/>
                <w:bCs/>
                <w:color w:val="FFFFFF" w:themeColor="background1"/>
                <w:sz w:val="28"/>
                <w:szCs w:val="28"/>
              </w:rPr>
              <w:t>: Mathematic</w:t>
            </w:r>
            <w:r w:rsidR="006876BF" w:rsidRPr="00D64A10">
              <w:rPr>
                <w:rFonts w:ascii="Agency FB" w:hAnsi="Agency FB"/>
                <w:bCs/>
                <w:color w:val="FFFFFF" w:themeColor="background1"/>
                <w:sz w:val="28"/>
                <w:szCs w:val="28"/>
              </w:rPr>
              <w:t>s</w:t>
            </w:r>
          </w:p>
        </w:tc>
      </w:tr>
      <w:tr w:rsidR="00023C78" w:rsidRPr="00162614" w14:paraId="5DEE1BDC" w14:textId="77777777" w:rsidTr="00C14D4B">
        <w:trPr>
          <w:trHeight w:val="1417"/>
        </w:trPr>
        <w:tc>
          <w:tcPr>
            <w:tcW w:w="5433" w:type="dxa"/>
            <w:vMerge/>
            <w:vAlign w:val="center"/>
          </w:tcPr>
          <w:p w14:paraId="3FC306BA" w14:textId="77777777" w:rsidR="00023C78" w:rsidRDefault="00023C78" w:rsidP="00952394">
            <w:pPr>
              <w:pStyle w:val="Heading3"/>
              <w:spacing w:before="0"/>
              <w:contextualSpacing/>
              <w:outlineLvl w:val="2"/>
            </w:pPr>
          </w:p>
        </w:tc>
        <w:tc>
          <w:tcPr>
            <w:tcW w:w="608" w:type="dxa"/>
          </w:tcPr>
          <w:p w14:paraId="37E5E47D" w14:textId="77777777" w:rsidR="00023C78" w:rsidRDefault="00023C78" w:rsidP="00952394">
            <w:pPr>
              <w:spacing w:before="0"/>
              <w:contextualSpacing/>
            </w:pPr>
          </w:p>
        </w:tc>
        <w:tc>
          <w:tcPr>
            <w:tcW w:w="694" w:type="dxa"/>
            <w:vMerge/>
          </w:tcPr>
          <w:p w14:paraId="097B5DDD" w14:textId="77777777" w:rsidR="00023C78" w:rsidRDefault="00023C78" w:rsidP="00952394">
            <w:pPr>
              <w:spacing w:before="0"/>
              <w:contextualSpacing/>
            </w:pPr>
          </w:p>
        </w:tc>
        <w:tc>
          <w:tcPr>
            <w:tcW w:w="4065" w:type="dxa"/>
            <w:gridSpan w:val="2"/>
            <w:vMerge/>
            <w:vAlign w:val="center"/>
          </w:tcPr>
          <w:p w14:paraId="3A40AB08" w14:textId="1A85D87E" w:rsidR="00023C78" w:rsidRPr="00162614" w:rsidRDefault="00023C78" w:rsidP="00952394">
            <w:pPr>
              <w:spacing w:before="0"/>
              <w:contextualSpacing/>
            </w:pPr>
          </w:p>
        </w:tc>
      </w:tr>
    </w:tbl>
    <w:p w14:paraId="540225BA" w14:textId="0C8B720A" w:rsidR="00D141A5" w:rsidRPr="00BA3E51" w:rsidRDefault="001F5FCB" w:rsidP="00952394">
      <w:pPr>
        <w:spacing w:before="0" w:line="240" w:lineRule="auto"/>
        <w:contextualSpacing/>
      </w:pPr>
      <w:r w:rsidRPr="000B3AEB">
        <w:rPr>
          <w:rFonts w:ascii="Agency FB" w:hAnsi="Agency FB"/>
          <w:b/>
          <w:bCs/>
          <w:noProof/>
          <w:color w:val="000000" w:themeColor="accent1" w:themeShade="BF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55520" behindDoc="0" locked="1" layoutInCell="1" allowOverlap="1" wp14:anchorId="650962FA" wp14:editId="311D1838">
                <wp:simplePos x="0" y="0"/>
                <wp:positionH relativeFrom="page">
                  <wp:posOffset>5844540</wp:posOffset>
                </wp:positionH>
                <wp:positionV relativeFrom="page">
                  <wp:posOffset>4843145</wp:posOffset>
                </wp:positionV>
                <wp:extent cx="1927860" cy="229298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860" cy="2292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88935" w14:textId="77777777" w:rsidR="006E04FB" w:rsidRPr="00DF086F" w:rsidRDefault="00796CA0" w:rsidP="00D76FA9">
                            <w:pPr>
                              <w:spacing w:before="4" w:after="38" w:line="288" w:lineRule="auto"/>
                              <w:rPr>
                                <w:rFonts w:ascii="Agency FB" w:hAnsi="Agency FB"/>
                                <w:b/>
                                <w:bCs/>
                                <w:color w:val="000000" w:themeColor="text1"/>
                                <w14:textOutline w14:w="3175" w14:cap="rnd" w14:cmpd="thinThick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086F">
                              <w:rPr>
                                <w:rFonts w:ascii="Agency FB" w:hAnsi="Agency FB"/>
                                <w:b/>
                                <w:bCs/>
                                <w:color w:val="000000" w:themeColor="text1"/>
                                <w14:textOutline w14:w="3175" w14:cap="rnd" w14:cmpd="thinThick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HTML</w:t>
                            </w:r>
                          </w:p>
                          <w:p w14:paraId="7F3437B1" w14:textId="77777777" w:rsidR="006E04FB" w:rsidRPr="00DF086F" w:rsidRDefault="00796CA0" w:rsidP="00D76FA9">
                            <w:pPr>
                              <w:spacing w:before="4" w:after="38" w:line="288" w:lineRule="auto"/>
                              <w:rPr>
                                <w:rFonts w:ascii="Agency FB" w:hAnsi="Agency FB"/>
                                <w:b/>
                                <w:bCs/>
                                <w:color w:val="000000" w:themeColor="text1"/>
                                <w14:textOutline w14:w="3175" w14:cap="rnd" w14:cmpd="thinThick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086F">
                              <w:rPr>
                                <w:rFonts w:ascii="Agency FB" w:hAnsi="Agency FB"/>
                                <w:b/>
                                <w:bCs/>
                                <w:color w:val="000000" w:themeColor="text1"/>
                                <w14:textOutline w14:w="3175" w14:cap="rnd" w14:cmpd="thinThick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CSS</w:t>
                            </w:r>
                          </w:p>
                          <w:p w14:paraId="7A12D63D" w14:textId="77777777" w:rsidR="004043AD" w:rsidRPr="00DF086F" w:rsidRDefault="00796CA0" w:rsidP="00D76FA9">
                            <w:pPr>
                              <w:spacing w:before="4" w:after="38" w:line="288" w:lineRule="auto"/>
                              <w:rPr>
                                <w:rFonts w:ascii="Agency FB" w:hAnsi="Agency FB"/>
                                <w:b/>
                                <w:bCs/>
                                <w:color w:val="000000" w:themeColor="text1"/>
                                <w14:textOutline w14:w="3175" w14:cap="rnd" w14:cmpd="thinThick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086F">
                              <w:rPr>
                                <w:rFonts w:ascii="Agency FB" w:hAnsi="Agency FB"/>
                                <w:b/>
                                <w:bCs/>
                                <w:color w:val="000000" w:themeColor="text1"/>
                                <w14:textOutline w14:w="3175" w14:cap="rnd" w14:cmpd="thinThick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JavaScript</w:t>
                            </w:r>
                          </w:p>
                          <w:p w14:paraId="0128BD1C" w14:textId="77777777" w:rsidR="004043AD" w:rsidRPr="00DF086F" w:rsidRDefault="00796CA0" w:rsidP="00D76FA9">
                            <w:pPr>
                              <w:spacing w:before="4" w:after="38" w:line="288" w:lineRule="auto"/>
                              <w:rPr>
                                <w:rFonts w:ascii="Agency FB" w:hAnsi="Agency FB"/>
                                <w:b/>
                                <w:bCs/>
                                <w:color w:val="000000" w:themeColor="text1"/>
                                <w14:textOutline w14:w="3175" w14:cap="rnd" w14:cmpd="thinThick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086F">
                              <w:rPr>
                                <w:rFonts w:ascii="Agency FB" w:hAnsi="Agency FB"/>
                                <w:b/>
                                <w:bCs/>
                                <w:color w:val="000000" w:themeColor="text1"/>
                                <w14:textOutline w14:w="3175" w14:cap="rnd" w14:cmpd="thinThick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Local/Session Storage</w:t>
                            </w:r>
                          </w:p>
                          <w:p w14:paraId="3BEE1028" w14:textId="77777777" w:rsidR="004043AD" w:rsidRPr="00DF086F" w:rsidRDefault="00796CA0" w:rsidP="00D76FA9">
                            <w:pPr>
                              <w:spacing w:before="4" w:after="38" w:line="288" w:lineRule="auto"/>
                              <w:rPr>
                                <w:rFonts w:ascii="Agency FB" w:hAnsi="Agency FB"/>
                                <w:b/>
                                <w:bCs/>
                                <w:color w:val="000000" w:themeColor="text1"/>
                                <w14:textOutline w14:w="3175" w14:cap="rnd" w14:cmpd="thinThick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086F">
                              <w:rPr>
                                <w:rFonts w:ascii="Agency FB" w:hAnsi="Agency FB"/>
                                <w:b/>
                                <w:bCs/>
                                <w:color w:val="000000" w:themeColor="text1"/>
                                <w14:textOutline w14:w="3175" w14:cap="rnd" w14:cmpd="thinThick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API</w:t>
                            </w:r>
                          </w:p>
                          <w:p w14:paraId="77EB6051" w14:textId="77777777" w:rsidR="004043AD" w:rsidRPr="00DF086F" w:rsidRDefault="00796CA0" w:rsidP="00D76FA9">
                            <w:pPr>
                              <w:spacing w:before="4" w:after="38" w:line="288" w:lineRule="auto"/>
                              <w:rPr>
                                <w:rFonts w:ascii="Agency FB" w:hAnsi="Agency FB"/>
                                <w:b/>
                                <w:bCs/>
                                <w:color w:val="000000" w:themeColor="text1"/>
                                <w14:textOutline w14:w="3175" w14:cap="rnd" w14:cmpd="thinThick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086F">
                              <w:rPr>
                                <w:rFonts w:ascii="Agency FB" w:hAnsi="Agency FB"/>
                                <w:b/>
                                <w:bCs/>
                                <w:color w:val="000000" w:themeColor="text1"/>
                                <w14:textOutline w14:w="3175" w14:cap="rnd" w14:cmpd="thinThick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Deployment/Command Line Fundamentals</w:t>
                            </w:r>
                          </w:p>
                          <w:p w14:paraId="4FFCCFFD" w14:textId="77777777" w:rsidR="004043AD" w:rsidRPr="00DF086F" w:rsidRDefault="00796CA0" w:rsidP="00D76FA9">
                            <w:pPr>
                              <w:spacing w:before="4" w:after="38" w:line="288" w:lineRule="auto"/>
                              <w:rPr>
                                <w:rFonts w:ascii="Agency FB" w:hAnsi="Agency FB"/>
                                <w:b/>
                                <w:bCs/>
                                <w:color w:val="000000" w:themeColor="text1"/>
                                <w14:textOutline w14:w="3175" w14:cap="rnd" w14:cmpd="thinThick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086F">
                              <w:rPr>
                                <w:rFonts w:ascii="Agency FB" w:hAnsi="Agency FB"/>
                                <w:b/>
                                <w:bCs/>
                                <w:color w:val="000000" w:themeColor="text1"/>
                                <w14:textOutline w14:w="3175" w14:cap="rnd" w14:cmpd="thinThick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PHP</w:t>
                            </w:r>
                          </w:p>
                          <w:p w14:paraId="45EB5B3D" w14:textId="77777777" w:rsidR="004043AD" w:rsidRPr="00DF086F" w:rsidRDefault="00BB68BA" w:rsidP="00D76FA9">
                            <w:pPr>
                              <w:spacing w:before="4" w:after="38" w:line="288" w:lineRule="auto"/>
                              <w:rPr>
                                <w:rFonts w:ascii="Agency FB" w:hAnsi="Agency FB"/>
                                <w:b/>
                                <w:bCs/>
                                <w:color w:val="000000" w:themeColor="text1"/>
                                <w14:textOutline w14:w="3175" w14:cap="rnd" w14:cmpd="thinThick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086F">
                              <w:rPr>
                                <w:rFonts w:ascii="Agency FB" w:hAnsi="Agency FB"/>
                                <w:b/>
                                <w:bCs/>
                                <w:color w:val="000000" w:themeColor="text1"/>
                                <w14:textOutline w14:w="3175" w14:cap="rnd" w14:cmpd="thinThick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Server-Side</w:t>
                            </w:r>
                            <w:r w:rsidR="00796CA0" w:rsidRPr="00DF086F">
                              <w:rPr>
                                <w:rFonts w:ascii="Agency FB" w:hAnsi="Agency FB"/>
                                <w:b/>
                                <w:bCs/>
                                <w:color w:val="000000" w:themeColor="text1"/>
                                <w14:textOutline w14:w="3175" w14:cap="rnd" w14:cmpd="thinThick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Development</w:t>
                            </w:r>
                          </w:p>
                          <w:p w14:paraId="33CFB2C6" w14:textId="77777777" w:rsidR="004043AD" w:rsidRPr="00DF086F" w:rsidRDefault="00796CA0" w:rsidP="00D76FA9">
                            <w:pPr>
                              <w:spacing w:before="4" w:after="38" w:line="288" w:lineRule="auto"/>
                              <w:rPr>
                                <w:rFonts w:ascii="Agency FB" w:hAnsi="Agency FB"/>
                                <w:b/>
                                <w:bCs/>
                                <w:color w:val="000000" w:themeColor="text1"/>
                                <w14:textOutline w14:w="3175" w14:cap="rnd" w14:cmpd="thinThick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086F">
                              <w:rPr>
                                <w:rFonts w:ascii="Agency FB" w:hAnsi="Agency FB"/>
                                <w:b/>
                                <w:bCs/>
                                <w:color w:val="000000" w:themeColor="text1"/>
                                <w14:textOutline w14:w="3175" w14:cap="rnd" w14:cmpd="thinThick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Databases</w:t>
                            </w:r>
                          </w:p>
                          <w:p w14:paraId="165E98C5" w14:textId="77777777" w:rsidR="004043AD" w:rsidRPr="00DF086F" w:rsidRDefault="00796CA0" w:rsidP="00D76FA9">
                            <w:pPr>
                              <w:spacing w:before="4" w:after="38" w:line="288" w:lineRule="auto"/>
                              <w:rPr>
                                <w:rFonts w:ascii="Agency FB" w:hAnsi="Agency FB"/>
                                <w:b/>
                                <w:bCs/>
                                <w:color w:val="000000" w:themeColor="text1"/>
                                <w14:textOutline w14:w="3175" w14:cap="rnd" w14:cmpd="thinThick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086F">
                              <w:rPr>
                                <w:rFonts w:ascii="Agency FB" w:hAnsi="Agency FB"/>
                                <w:b/>
                                <w:bCs/>
                                <w:color w:val="000000" w:themeColor="text1"/>
                                <w14:textOutline w14:w="3175" w14:cap="rnd" w14:cmpd="thinThick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MatLab</w:t>
                            </w:r>
                          </w:p>
                          <w:p w14:paraId="213EB21D" w14:textId="4465F46B" w:rsidR="000B3AEB" w:rsidRPr="00DF086F" w:rsidRDefault="00796CA0" w:rsidP="00D76FA9">
                            <w:pPr>
                              <w:spacing w:before="4" w:after="38" w:line="288" w:lineRule="auto"/>
                              <w:rPr>
                                <w:rFonts w:ascii="Agency FB" w:hAnsi="Agency FB"/>
                                <w:b/>
                                <w:bCs/>
                                <w:color w:val="000000" w:themeColor="text1"/>
                                <w14:textOutline w14:w="3175" w14:cap="rnd" w14:cmpd="thinThick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086F">
                              <w:rPr>
                                <w:rFonts w:ascii="Agency FB" w:hAnsi="Agency FB"/>
                                <w:b/>
                                <w:bCs/>
                                <w:color w:val="000000" w:themeColor="text1"/>
                                <w14:textOutline w14:w="3175" w14:cap="rnd" w14:cmpd="thinThick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C/C++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962FA" id="_x0000_s1029" type="#_x0000_t202" style="position:absolute;margin-left:460.2pt;margin-top:381.35pt;width:151.8pt;height:180.5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" filled="f" stroked="f">
                <v:textbox>
                  <w:txbxContent>
                    <w:p w14:paraId="7A188935" w14:textId="77777777" w:rsidR="006E04FB" w:rsidRPr="00DF086F" w:rsidRDefault="00796CA0" w:rsidP="00D76FA9">
                      <w:pPr>
                        <w:spacing w:before="4" w:after="38" w:line="288" w:lineRule="auto"/>
                        <w:rPr>
                          <w:rFonts w:ascii="Agency FB" w:hAnsi="Agency FB"/>
                          <w:b/>
                          <w:bCs/>
                          <w:color w:val="000000" w:themeColor="text1"/>
                          <w14:textOutline w14:w="3175" w14:cap="rnd" w14:cmpd="thinThick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F086F">
                        <w:rPr>
                          <w:rFonts w:ascii="Agency FB" w:hAnsi="Agency FB"/>
                          <w:b/>
                          <w:bCs/>
                          <w:color w:val="000000" w:themeColor="text1"/>
                          <w14:textOutline w14:w="3175" w14:cap="rnd" w14:cmpd="thinThick" w14:algn="ctr">
                            <w14:noFill/>
                            <w14:prstDash w14:val="solid"/>
                            <w14:bevel/>
                          </w14:textOutline>
                        </w:rPr>
                        <w:t>HTML</w:t>
                      </w:r>
                    </w:p>
                    <w:p w14:paraId="7F3437B1" w14:textId="77777777" w:rsidR="006E04FB" w:rsidRPr="00DF086F" w:rsidRDefault="00796CA0" w:rsidP="00D76FA9">
                      <w:pPr>
                        <w:spacing w:before="4" w:after="38" w:line="288" w:lineRule="auto"/>
                        <w:rPr>
                          <w:rFonts w:ascii="Agency FB" w:hAnsi="Agency FB"/>
                          <w:b/>
                          <w:bCs/>
                          <w:color w:val="000000" w:themeColor="text1"/>
                          <w14:textOutline w14:w="3175" w14:cap="rnd" w14:cmpd="thinThick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F086F">
                        <w:rPr>
                          <w:rFonts w:ascii="Agency FB" w:hAnsi="Agency FB"/>
                          <w:b/>
                          <w:bCs/>
                          <w:color w:val="000000" w:themeColor="text1"/>
                          <w14:textOutline w14:w="3175" w14:cap="rnd" w14:cmpd="thinThick" w14:algn="ctr">
                            <w14:noFill/>
                            <w14:prstDash w14:val="solid"/>
                            <w14:bevel/>
                          </w14:textOutline>
                        </w:rPr>
                        <w:t>CSS</w:t>
                      </w:r>
                    </w:p>
                    <w:p w14:paraId="7A12D63D" w14:textId="77777777" w:rsidR="004043AD" w:rsidRPr="00DF086F" w:rsidRDefault="00796CA0" w:rsidP="00D76FA9">
                      <w:pPr>
                        <w:spacing w:before="4" w:after="38" w:line="288" w:lineRule="auto"/>
                        <w:rPr>
                          <w:rFonts w:ascii="Agency FB" w:hAnsi="Agency FB"/>
                          <w:b/>
                          <w:bCs/>
                          <w:color w:val="000000" w:themeColor="text1"/>
                          <w14:textOutline w14:w="3175" w14:cap="rnd" w14:cmpd="thinThick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F086F">
                        <w:rPr>
                          <w:rFonts w:ascii="Agency FB" w:hAnsi="Agency FB"/>
                          <w:b/>
                          <w:bCs/>
                          <w:color w:val="000000" w:themeColor="text1"/>
                          <w14:textOutline w14:w="3175" w14:cap="rnd" w14:cmpd="thinThick" w14:algn="ctr">
                            <w14:noFill/>
                            <w14:prstDash w14:val="solid"/>
                            <w14:bevel/>
                          </w14:textOutline>
                        </w:rPr>
                        <w:t>JavaScript</w:t>
                      </w:r>
                    </w:p>
                    <w:p w14:paraId="0128BD1C" w14:textId="77777777" w:rsidR="004043AD" w:rsidRPr="00DF086F" w:rsidRDefault="00796CA0" w:rsidP="00D76FA9">
                      <w:pPr>
                        <w:spacing w:before="4" w:after="38" w:line="288" w:lineRule="auto"/>
                        <w:rPr>
                          <w:rFonts w:ascii="Agency FB" w:hAnsi="Agency FB"/>
                          <w:b/>
                          <w:bCs/>
                          <w:color w:val="000000" w:themeColor="text1"/>
                          <w14:textOutline w14:w="3175" w14:cap="rnd" w14:cmpd="thinThick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F086F">
                        <w:rPr>
                          <w:rFonts w:ascii="Agency FB" w:hAnsi="Agency FB"/>
                          <w:b/>
                          <w:bCs/>
                          <w:color w:val="000000" w:themeColor="text1"/>
                          <w14:textOutline w14:w="3175" w14:cap="rnd" w14:cmpd="thinThick" w14:algn="ctr">
                            <w14:noFill/>
                            <w14:prstDash w14:val="solid"/>
                            <w14:bevel/>
                          </w14:textOutline>
                        </w:rPr>
                        <w:t>Local/Session Storage</w:t>
                      </w:r>
                    </w:p>
                    <w:p w14:paraId="3BEE1028" w14:textId="77777777" w:rsidR="004043AD" w:rsidRPr="00DF086F" w:rsidRDefault="00796CA0" w:rsidP="00D76FA9">
                      <w:pPr>
                        <w:spacing w:before="4" w:after="38" w:line="288" w:lineRule="auto"/>
                        <w:rPr>
                          <w:rFonts w:ascii="Agency FB" w:hAnsi="Agency FB"/>
                          <w:b/>
                          <w:bCs/>
                          <w:color w:val="000000" w:themeColor="text1"/>
                          <w14:textOutline w14:w="3175" w14:cap="rnd" w14:cmpd="thinThick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F086F">
                        <w:rPr>
                          <w:rFonts w:ascii="Agency FB" w:hAnsi="Agency FB"/>
                          <w:b/>
                          <w:bCs/>
                          <w:color w:val="000000" w:themeColor="text1"/>
                          <w14:textOutline w14:w="3175" w14:cap="rnd" w14:cmpd="thinThick" w14:algn="ctr">
                            <w14:noFill/>
                            <w14:prstDash w14:val="solid"/>
                            <w14:bevel/>
                          </w14:textOutline>
                        </w:rPr>
                        <w:t>API</w:t>
                      </w:r>
                    </w:p>
                    <w:p w14:paraId="77EB6051" w14:textId="77777777" w:rsidR="004043AD" w:rsidRPr="00DF086F" w:rsidRDefault="00796CA0" w:rsidP="00D76FA9">
                      <w:pPr>
                        <w:spacing w:before="4" w:after="38" w:line="288" w:lineRule="auto"/>
                        <w:rPr>
                          <w:rFonts w:ascii="Agency FB" w:hAnsi="Agency FB"/>
                          <w:b/>
                          <w:bCs/>
                          <w:color w:val="000000" w:themeColor="text1"/>
                          <w14:textOutline w14:w="3175" w14:cap="rnd" w14:cmpd="thinThick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F086F">
                        <w:rPr>
                          <w:rFonts w:ascii="Agency FB" w:hAnsi="Agency FB"/>
                          <w:b/>
                          <w:bCs/>
                          <w:color w:val="000000" w:themeColor="text1"/>
                          <w14:textOutline w14:w="3175" w14:cap="rnd" w14:cmpd="thinThick" w14:algn="ctr">
                            <w14:noFill/>
                            <w14:prstDash w14:val="solid"/>
                            <w14:bevel/>
                          </w14:textOutline>
                        </w:rPr>
                        <w:t>Deployment/Command Line Fundamentals</w:t>
                      </w:r>
                    </w:p>
                    <w:p w14:paraId="4FFCCFFD" w14:textId="77777777" w:rsidR="004043AD" w:rsidRPr="00DF086F" w:rsidRDefault="00796CA0" w:rsidP="00D76FA9">
                      <w:pPr>
                        <w:spacing w:before="4" w:after="38" w:line="288" w:lineRule="auto"/>
                        <w:rPr>
                          <w:rFonts w:ascii="Agency FB" w:hAnsi="Agency FB"/>
                          <w:b/>
                          <w:bCs/>
                          <w:color w:val="000000" w:themeColor="text1"/>
                          <w14:textOutline w14:w="3175" w14:cap="rnd" w14:cmpd="thinThick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F086F">
                        <w:rPr>
                          <w:rFonts w:ascii="Agency FB" w:hAnsi="Agency FB"/>
                          <w:b/>
                          <w:bCs/>
                          <w:color w:val="000000" w:themeColor="text1"/>
                          <w14:textOutline w14:w="3175" w14:cap="rnd" w14:cmpd="thinThick" w14:algn="ctr">
                            <w14:noFill/>
                            <w14:prstDash w14:val="solid"/>
                            <w14:bevel/>
                          </w14:textOutline>
                        </w:rPr>
                        <w:t>PHP</w:t>
                      </w:r>
                    </w:p>
                    <w:p w14:paraId="45EB5B3D" w14:textId="77777777" w:rsidR="004043AD" w:rsidRPr="00DF086F" w:rsidRDefault="00BB68BA" w:rsidP="00D76FA9">
                      <w:pPr>
                        <w:spacing w:before="4" w:after="38" w:line="288" w:lineRule="auto"/>
                        <w:rPr>
                          <w:rFonts w:ascii="Agency FB" w:hAnsi="Agency FB"/>
                          <w:b/>
                          <w:bCs/>
                          <w:color w:val="000000" w:themeColor="text1"/>
                          <w14:textOutline w14:w="3175" w14:cap="rnd" w14:cmpd="thinThick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F086F">
                        <w:rPr>
                          <w:rFonts w:ascii="Agency FB" w:hAnsi="Agency FB"/>
                          <w:b/>
                          <w:bCs/>
                          <w:color w:val="000000" w:themeColor="text1"/>
                          <w14:textOutline w14:w="3175" w14:cap="rnd" w14:cmpd="thinThick" w14:algn="ctr">
                            <w14:noFill/>
                            <w14:prstDash w14:val="solid"/>
                            <w14:bevel/>
                          </w14:textOutline>
                        </w:rPr>
                        <w:t>Server-Side</w:t>
                      </w:r>
                      <w:r w:rsidR="00796CA0" w:rsidRPr="00DF086F">
                        <w:rPr>
                          <w:rFonts w:ascii="Agency FB" w:hAnsi="Agency FB"/>
                          <w:b/>
                          <w:bCs/>
                          <w:color w:val="000000" w:themeColor="text1"/>
                          <w14:textOutline w14:w="3175" w14:cap="rnd" w14:cmpd="thinThick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Development</w:t>
                      </w:r>
                    </w:p>
                    <w:p w14:paraId="33CFB2C6" w14:textId="77777777" w:rsidR="004043AD" w:rsidRPr="00DF086F" w:rsidRDefault="00796CA0" w:rsidP="00D76FA9">
                      <w:pPr>
                        <w:spacing w:before="4" w:after="38" w:line="288" w:lineRule="auto"/>
                        <w:rPr>
                          <w:rFonts w:ascii="Agency FB" w:hAnsi="Agency FB"/>
                          <w:b/>
                          <w:bCs/>
                          <w:color w:val="000000" w:themeColor="text1"/>
                          <w14:textOutline w14:w="3175" w14:cap="rnd" w14:cmpd="thinThick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F086F">
                        <w:rPr>
                          <w:rFonts w:ascii="Agency FB" w:hAnsi="Agency FB"/>
                          <w:b/>
                          <w:bCs/>
                          <w:color w:val="000000" w:themeColor="text1"/>
                          <w14:textOutline w14:w="3175" w14:cap="rnd" w14:cmpd="thinThick" w14:algn="ctr">
                            <w14:noFill/>
                            <w14:prstDash w14:val="solid"/>
                            <w14:bevel/>
                          </w14:textOutline>
                        </w:rPr>
                        <w:t>Databases</w:t>
                      </w:r>
                    </w:p>
                    <w:p w14:paraId="165E98C5" w14:textId="77777777" w:rsidR="004043AD" w:rsidRPr="00DF086F" w:rsidRDefault="00796CA0" w:rsidP="00D76FA9">
                      <w:pPr>
                        <w:spacing w:before="4" w:after="38" w:line="288" w:lineRule="auto"/>
                        <w:rPr>
                          <w:rFonts w:ascii="Agency FB" w:hAnsi="Agency FB"/>
                          <w:b/>
                          <w:bCs/>
                          <w:color w:val="000000" w:themeColor="text1"/>
                          <w14:textOutline w14:w="3175" w14:cap="rnd" w14:cmpd="thinThick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F086F">
                        <w:rPr>
                          <w:rFonts w:ascii="Agency FB" w:hAnsi="Agency FB"/>
                          <w:b/>
                          <w:bCs/>
                          <w:color w:val="000000" w:themeColor="text1"/>
                          <w14:textOutline w14:w="3175" w14:cap="rnd" w14:cmpd="thinThick" w14:algn="ctr">
                            <w14:noFill/>
                            <w14:prstDash w14:val="solid"/>
                            <w14:bevel/>
                          </w14:textOutline>
                        </w:rPr>
                        <w:t>MatLab</w:t>
                      </w:r>
                    </w:p>
                    <w:p w14:paraId="213EB21D" w14:textId="4465F46B" w:rsidR="000B3AEB" w:rsidRPr="00DF086F" w:rsidRDefault="00796CA0" w:rsidP="00D76FA9">
                      <w:pPr>
                        <w:spacing w:before="4" w:after="38" w:line="288" w:lineRule="auto"/>
                        <w:rPr>
                          <w:rFonts w:ascii="Agency FB" w:hAnsi="Agency FB"/>
                          <w:b/>
                          <w:bCs/>
                          <w:color w:val="000000" w:themeColor="text1"/>
                          <w14:textOutline w14:w="3175" w14:cap="rnd" w14:cmpd="thinThick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F086F">
                        <w:rPr>
                          <w:rFonts w:ascii="Agency FB" w:hAnsi="Agency FB"/>
                          <w:b/>
                          <w:bCs/>
                          <w:color w:val="000000" w:themeColor="text1"/>
                          <w14:textOutline w14:w="3175" w14:cap="rnd" w14:cmpd="thinThick" w14:algn="ctr">
                            <w14:noFill/>
                            <w14:prstDash w14:val="solid"/>
                            <w14:bevel/>
                          </w14:textOutline>
                        </w:rPr>
                        <w:t>C/C++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sectPr w:rsidR="00D141A5" w:rsidRPr="00BA3E51" w:rsidSect="00F50BC6">
      <w:headerReference w:type="default" r:id="rId26"/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6F73C" w14:textId="77777777" w:rsidR="00A01A90" w:rsidRDefault="00A01A90" w:rsidP="00BA3E51">
      <w:pPr>
        <w:spacing w:line="240" w:lineRule="auto"/>
      </w:pPr>
      <w:r>
        <w:separator/>
      </w:r>
    </w:p>
  </w:endnote>
  <w:endnote w:type="continuationSeparator" w:id="0">
    <w:p w14:paraId="7754350E" w14:textId="77777777" w:rsidR="00A01A90" w:rsidRDefault="00A01A90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3FD28" w14:textId="77777777" w:rsidR="00A01A90" w:rsidRDefault="00A01A90" w:rsidP="00BA3E51">
      <w:pPr>
        <w:spacing w:line="240" w:lineRule="auto"/>
      </w:pPr>
      <w:r>
        <w:separator/>
      </w:r>
    </w:p>
  </w:footnote>
  <w:footnote w:type="continuationSeparator" w:id="0">
    <w:p w14:paraId="75934308" w14:textId="77777777" w:rsidR="00A01A90" w:rsidRDefault="00A01A90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555CB" w14:textId="4B2664EB" w:rsidR="00217454" w:rsidRPr="00162614" w:rsidRDefault="00E35010">
    <w:pPr>
      <w:pStyle w:val="Header"/>
    </w:pPr>
    <w:r w:rsidRPr="00442A0E">
      <w:rPr>
        <w:noProof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5CC0F873" wp14:editId="4EB428D8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5112" cy="8266176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5112" cy="82661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934C19" id="Rectangle 114" o:spid="_x0000_s1026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" fillcolor="white [3212]" stroked="f" strokeweight="1pt">
              <w10:wrap anchorx="page" anchory="page"/>
            </v:rect>
          </w:pict>
        </mc:Fallback>
      </mc:AlternateContent>
    </w:r>
    <w:r w:rsidR="006755BF" w:rsidRPr="00081B51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10F7DF2" wp14:editId="14F8040C">
              <wp:simplePos x="0" y="0"/>
              <wp:positionH relativeFrom="column">
                <wp:posOffset>3408523</wp:posOffset>
              </wp:positionH>
              <wp:positionV relativeFrom="paragraph">
                <wp:posOffset>6607827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C8D2E9" id="Rectangle 113" o:spid="_x0000_s1026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" fillcolor="#d20000 [3206]" stroked="f" strokeweight="1pt"/>
          </w:pict>
        </mc:Fallback>
      </mc:AlternateContent>
    </w:r>
    <w:r w:rsidR="00EA0042">
      <w:rPr>
        <w:noProof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0F6AD8A6" wp14:editId="53BC64BC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200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5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BB7545" id="Rectangle 107" o:spid="_x0000_s1026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" fillcolor="black [3204]" stroked="f" strokeweight="1pt"/>
          </w:pict>
        </mc:Fallback>
      </mc:AlternateContent>
    </w:r>
    <w:r w:rsidR="000D3891" w:rsidRPr="00442A0E">
      <w:rPr>
        <w:noProof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30830361" wp14:editId="2D257BE1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763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763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3F69DB" id="Rectangle 109" o:spid="_x0000_s1026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" fillcolor="#d20000 [3206]" stroked="f" strokeweight="1pt"/>
          </w:pict>
        </mc:Fallback>
      </mc:AlternateContent>
    </w:r>
    <w:r w:rsidR="000D3891">
      <w:rPr>
        <w:noProof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120E1FD6" wp14:editId="45978C11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954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954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F20A3B" id="Rectangle 106" o:spid="_x0000_s1026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" fillcolor="#ddd [3215]" stroked="f" strokeweight="1pt"/>
          </w:pict>
        </mc:Fallback>
      </mc:AlternateContent>
    </w:r>
    <w:r w:rsidR="00F908C3" w:rsidRPr="00442A0E">
      <w:rPr>
        <w:noProof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5CEBC2DB" wp14:editId="6B629E48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691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691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AEF2DC" id="Rectangle 111" o:spid="_x0000_s1026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" fillcolor="#d20000 [3206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05E2EF47" wp14:editId="6E0237E7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08" cy="577969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796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C8C4CC" id="Rectangle 108" o:spid="_x0000_s1026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" fillcolor="black [3204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66279333" wp14:editId="1746F627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08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2B265A" id="Rectangle 110" o:spid="_x0000_s1026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" fillcolor="black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DDDDDD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DDDDDD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multilevel"/>
    <w:tmpl w:val="0DFA88B4"/>
    <w:numStyleLink w:val="BullettedList"/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removePersonalInformation/>
  <w:removeDateAndTime/>
  <w:displayBackgroundShape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18"/>
    <w:rsid w:val="00000EEE"/>
    <w:rsid w:val="00001814"/>
    <w:rsid w:val="00005CDC"/>
    <w:rsid w:val="00010EDC"/>
    <w:rsid w:val="00011800"/>
    <w:rsid w:val="00014C34"/>
    <w:rsid w:val="00014C77"/>
    <w:rsid w:val="0001698B"/>
    <w:rsid w:val="00017826"/>
    <w:rsid w:val="00022DE0"/>
    <w:rsid w:val="00023C78"/>
    <w:rsid w:val="00025D23"/>
    <w:rsid w:val="00030C6B"/>
    <w:rsid w:val="000354A2"/>
    <w:rsid w:val="0003677D"/>
    <w:rsid w:val="000407F5"/>
    <w:rsid w:val="00041418"/>
    <w:rsid w:val="00041F8A"/>
    <w:rsid w:val="00042835"/>
    <w:rsid w:val="00045C95"/>
    <w:rsid w:val="00045F2E"/>
    <w:rsid w:val="000472B5"/>
    <w:rsid w:val="0005417E"/>
    <w:rsid w:val="00054D60"/>
    <w:rsid w:val="00055BBC"/>
    <w:rsid w:val="0006166F"/>
    <w:rsid w:val="00062484"/>
    <w:rsid w:val="0006314B"/>
    <w:rsid w:val="00064382"/>
    <w:rsid w:val="00067E09"/>
    <w:rsid w:val="000710EF"/>
    <w:rsid w:val="0007204F"/>
    <w:rsid w:val="00072D3B"/>
    <w:rsid w:val="00073BF3"/>
    <w:rsid w:val="0007437C"/>
    <w:rsid w:val="00076607"/>
    <w:rsid w:val="000807A8"/>
    <w:rsid w:val="00081B51"/>
    <w:rsid w:val="00083FC8"/>
    <w:rsid w:val="00090DF1"/>
    <w:rsid w:val="00091214"/>
    <w:rsid w:val="00091DAC"/>
    <w:rsid w:val="00093336"/>
    <w:rsid w:val="00093F0C"/>
    <w:rsid w:val="00096ED3"/>
    <w:rsid w:val="000A2196"/>
    <w:rsid w:val="000A2A1D"/>
    <w:rsid w:val="000A3078"/>
    <w:rsid w:val="000B0A4B"/>
    <w:rsid w:val="000B2197"/>
    <w:rsid w:val="000B249C"/>
    <w:rsid w:val="000B3AEB"/>
    <w:rsid w:val="000B57F9"/>
    <w:rsid w:val="000C05B2"/>
    <w:rsid w:val="000C1F9C"/>
    <w:rsid w:val="000C35F7"/>
    <w:rsid w:val="000C4D46"/>
    <w:rsid w:val="000C56C5"/>
    <w:rsid w:val="000D37A7"/>
    <w:rsid w:val="000D3891"/>
    <w:rsid w:val="000F3811"/>
    <w:rsid w:val="000F3D3B"/>
    <w:rsid w:val="000F3FE2"/>
    <w:rsid w:val="000F5FF2"/>
    <w:rsid w:val="001009F8"/>
    <w:rsid w:val="00102E7E"/>
    <w:rsid w:val="0011685D"/>
    <w:rsid w:val="00120470"/>
    <w:rsid w:val="00120D95"/>
    <w:rsid w:val="00122ECA"/>
    <w:rsid w:val="00127766"/>
    <w:rsid w:val="0013106A"/>
    <w:rsid w:val="001318FA"/>
    <w:rsid w:val="0013483C"/>
    <w:rsid w:val="00135316"/>
    <w:rsid w:val="0013631B"/>
    <w:rsid w:val="00140582"/>
    <w:rsid w:val="001405BB"/>
    <w:rsid w:val="00142A12"/>
    <w:rsid w:val="00143B26"/>
    <w:rsid w:val="00150C2C"/>
    <w:rsid w:val="00157EE7"/>
    <w:rsid w:val="00162614"/>
    <w:rsid w:val="0016268B"/>
    <w:rsid w:val="00165BB9"/>
    <w:rsid w:val="0016612B"/>
    <w:rsid w:val="00167F21"/>
    <w:rsid w:val="00173717"/>
    <w:rsid w:val="00176344"/>
    <w:rsid w:val="00177BCB"/>
    <w:rsid w:val="001855AC"/>
    <w:rsid w:val="001908ED"/>
    <w:rsid w:val="001931AA"/>
    <w:rsid w:val="00194633"/>
    <w:rsid w:val="001963D5"/>
    <w:rsid w:val="00196BC0"/>
    <w:rsid w:val="001A313A"/>
    <w:rsid w:val="001A452D"/>
    <w:rsid w:val="001A7296"/>
    <w:rsid w:val="001B4570"/>
    <w:rsid w:val="001B6F7C"/>
    <w:rsid w:val="001B7991"/>
    <w:rsid w:val="001C2F71"/>
    <w:rsid w:val="001C35CE"/>
    <w:rsid w:val="001C6718"/>
    <w:rsid w:val="001C6B84"/>
    <w:rsid w:val="001C756D"/>
    <w:rsid w:val="001E0170"/>
    <w:rsid w:val="001E3F55"/>
    <w:rsid w:val="001F0DDF"/>
    <w:rsid w:val="001F5FCB"/>
    <w:rsid w:val="001F7639"/>
    <w:rsid w:val="00200FC4"/>
    <w:rsid w:val="00210E65"/>
    <w:rsid w:val="00211188"/>
    <w:rsid w:val="00214BA5"/>
    <w:rsid w:val="00215EEC"/>
    <w:rsid w:val="002163FF"/>
    <w:rsid w:val="00217454"/>
    <w:rsid w:val="002209B0"/>
    <w:rsid w:val="002235FC"/>
    <w:rsid w:val="002251C8"/>
    <w:rsid w:val="00231CA1"/>
    <w:rsid w:val="00233175"/>
    <w:rsid w:val="002331DF"/>
    <w:rsid w:val="002331F2"/>
    <w:rsid w:val="002340B6"/>
    <w:rsid w:val="002358C8"/>
    <w:rsid w:val="00235C8E"/>
    <w:rsid w:val="0023637E"/>
    <w:rsid w:val="00237411"/>
    <w:rsid w:val="00242C79"/>
    <w:rsid w:val="00246BFC"/>
    <w:rsid w:val="00253DB7"/>
    <w:rsid w:val="002541E5"/>
    <w:rsid w:val="002553FA"/>
    <w:rsid w:val="00255764"/>
    <w:rsid w:val="00256FD9"/>
    <w:rsid w:val="00264D6E"/>
    <w:rsid w:val="00266FB6"/>
    <w:rsid w:val="002674E1"/>
    <w:rsid w:val="002717A9"/>
    <w:rsid w:val="00273CAD"/>
    <w:rsid w:val="00273E5C"/>
    <w:rsid w:val="00276E9D"/>
    <w:rsid w:val="00282118"/>
    <w:rsid w:val="00282554"/>
    <w:rsid w:val="002828B4"/>
    <w:rsid w:val="00290D4E"/>
    <w:rsid w:val="002924BD"/>
    <w:rsid w:val="00293317"/>
    <w:rsid w:val="00293BB8"/>
    <w:rsid w:val="002A0F9A"/>
    <w:rsid w:val="002A187D"/>
    <w:rsid w:val="002A4A92"/>
    <w:rsid w:val="002A5330"/>
    <w:rsid w:val="002A7807"/>
    <w:rsid w:val="002A7D18"/>
    <w:rsid w:val="002B0D03"/>
    <w:rsid w:val="002B23FE"/>
    <w:rsid w:val="002B2FE0"/>
    <w:rsid w:val="002B4DCC"/>
    <w:rsid w:val="002B7798"/>
    <w:rsid w:val="002C18DD"/>
    <w:rsid w:val="002C2755"/>
    <w:rsid w:val="002C4D08"/>
    <w:rsid w:val="002D0868"/>
    <w:rsid w:val="002D27E3"/>
    <w:rsid w:val="002D2C85"/>
    <w:rsid w:val="002D493F"/>
    <w:rsid w:val="002D5478"/>
    <w:rsid w:val="002D7EBC"/>
    <w:rsid w:val="002D7F5D"/>
    <w:rsid w:val="002E3C31"/>
    <w:rsid w:val="002E5475"/>
    <w:rsid w:val="002E577B"/>
    <w:rsid w:val="002E735E"/>
    <w:rsid w:val="002F3CD6"/>
    <w:rsid w:val="002F5955"/>
    <w:rsid w:val="002F73EB"/>
    <w:rsid w:val="00303D56"/>
    <w:rsid w:val="00305612"/>
    <w:rsid w:val="0030576A"/>
    <w:rsid w:val="00305CD2"/>
    <w:rsid w:val="0030607C"/>
    <w:rsid w:val="0031145E"/>
    <w:rsid w:val="00312002"/>
    <w:rsid w:val="00323742"/>
    <w:rsid w:val="00326BE6"/>
    <w:rsid w:val="00326E6B"/>
    <w:rsid w:val="003270E1"/>
    <w:rsid w:val="00330F14"/>
    <w:rsid w:val="003313C2"/>
    <w:rsid w:val="00333603"/>
    <w:rsid w:val="0033375B"/>
    <w:rsid w:val="00334189"/>
    <w:rsid w:val="0033425B"/>
    <w:rsid w:val="00334AB7"/>
    <w:rsid w:val="00336923"/>
    <w:rsid w:val="0033761D"/>
    <w:rsid w:val="00345375"/>
    <w:rsid w:val="00352752"/>
    <w:rsid w:val="00361350"/>
    <w:rsid w:val="00364003"/>
    <w:rsid w:val="00364B5C"/>
    <w:rsid w:val="00373FC8"/>
    <w:rsid w:val="003806DE"/>
    <w:rsid w:val="003852AA"/>
    <w:rsid w:val="00387F2C"/>
    <w:rsid w:val="0039491B"/>
    <w:rsid w:val="003A46D2"/>
    <w:rsid w:val="003B1937"/>
    <w:rsid w:val="003B237B"/>
    <w:rsid w:val="003B3A48"/>
    <w:rsid w:val="003B43EA"/>
    <w:rsid w:val="003B5D3A"/>
    <w:rsid w:val="003B61C9"/>
    <w:rsid w:val="003C50E7"/>
    <w:rsid w:val="003C5242"/>
    <w:rsid w:val="003D138B"/>
    <w:rsid w:val="003D1973"/>
    <w:rsid w:val="003D2C56"/>
    <w:rsid w:val="003E2E28"/>
    <w:rsid w:val="003E4362"/>
    <w:rsid w:val="003E6BAE"/>
    <w:rsid w:val="003E7704"/>
    <w:rsid w:val="003E7783"/>
    <w:rsid w:val="003F016B"/>
    <w:rsid w:val="003F5D6F"/>
    <w:rsid w:val="00402894"/>
    <w:rsid w:val="004043AD"/>
    <w:rsid w:val="004076EE"/>
    <w:rsid w:val="0041268A"/>
    <w:rsid w:val="00413713"/>
    <w:rsid w:val="00414D7E"/>
    <w:rsid w:val="00414DC6"/>
    <w:rsid w:val="00425993"/>
    <w:rsid w:val="00431A8B"/>
    <w:rsid w:val="004324CD"/>
    <w:rsid w:val="004367EC"/>
    <w:rsid w:val="00436E7F"/>
    <w:rsid w:val="00436FB5"/>
    <w:rsid w:val="0044093A"/>
    <w:rsid w:val="00442A0E"/>
    <w:rsid w:val="00443C70"/>
    <w:rsid w:val="00451064"/>
    <w:rsid w:val="00451B43"/>
    <w:rsid w:val="0045321A"/>
    <w:rsid w:val="00454E8E"/>
    <w:rsid w:val="00460072"/>
    <w:rsid w:val="004714CA"/>
    <w:rsid w:val="00473E32"/>
    <w:rsid w:val="00473FA6"/>
    <w:rsid w:val="004768FE"/>
    <w:rsid w:val="004774B9"/>
    <w:rsid w:val="00486DCE"/>
    <w:rsid w:val="00487C8C"/>
    <w:rsid w:val="00491EB4"/>
    <w:rsid w:val="00494CAC"/>
    <w:rsid w:val="004A2D56"/>
    <w:rsid w:val="004A331C"/>
    <w:rsid w:val="004A38ED"/>
    <w:rsid w:val="004A6B8E"/>
    <w:rsid w:val="004A7D46"/>
    <w:rsid w:val="004B10D3"/>
    <w:rsid w:val="004B2622"/>
    <w:rsid w:val="004B419A"/>
    <w:rsid w:val="004B55DC"/>
    <w:rsid w:val="004B761A"/>
    <w:rsid w:val="004B791E"/>
    <w:rsid w:val="004C3F2B"/>
    <w:rsid w:val="004C6A93"/>
    <w:rsid w:val="004C6E60"/>
    <w:rsid w:val="004D141D"/>
    <w:rsid w:val="004D2CFE"/>
    <w:rsid w:val="004E15D3"/>
    <w:rsid w:val="004E2569"/>
    <w:rsid w:val="004E54F7"/>
    <w:rsid w:val="004E6A82"/>
    <w:rsid w:val="004E6AB2"/>
    <w:rsid w:val="004E6E6F"/>
    <w:rsid w:val="004F00E9"/>
    <w:rsid w:val="004F449B"/>
    <w:rsid w:val="004F61C3"/>
    <w:rsid w:val="004F75C0"/>
    <w:rsid w:val="0050698B"/>
    <w:rsid w:val="00510F0D"/>
    <w:rsid w:val="0051166B"/>
    <w:rsid w:val="00511F6E"/>
    <w:rsid w:val="00511FDA"/>
    <w:rsid w:val="00517745"/>
    <w:rsid w:val="005220EB"/>
    <w:rsid w:val="00522732"/>
    <w:rsid w:val="00523B39"/>
    <w:rsid w:val="0052407F"/>
    <w:rsid w:val="00534E36"/>
    <w:rsid w:val="00535F87"/>
    <w:rsid w:val="005400A4"/>
    <w:rsid w:val="00540688"/>
    <w:rsid w:val="00541555"/>
    <w:rsid w:val="00541841"/>
    <w:rsid w:val="00541D62"/>
    <w:rsid w:val="00541E70"/>
    <w:rsid w:val="00542FEF"/>
    <w:rsid w:val="00544BB8"/>
    <w:rsid w:val="005476B7"/>
    <w:rsid w:val="005510A3"/>
    <w:rsid w:val="005514AA"/>
    <w:rsid w:val="00552078"/>
    <w:rsid w:val="005521D0"/>
    <w:rsid w:val="00555F6F"/>
    <w:rsid w:val="0055679E"/>
    <w:rsid w:val="00561712"/>
    <w:rsid w:val="0056293C"/>
    <w:rsid w:val="0056427A"/>
    <w:rsid w:val="00564622"/>
    <w:rsid w:val="005648CF"/>
    <w:rsid w:val="00567A0F"/>
    <w:rsid w:val="00583B41"/>
    <w:rsid w:val="005840AB"/>
    <w:rsid w:val="00586BDC"/>
    <w:rsid w:val="0059010E"/>
    <w:rsid w:val="005942E2"/>
    <w:rsid w:val="00595716"/>
    <w:rsid w:val="005967F2"/>
    <w:rsid w:val="005A13CE"/>
    <w:rsid w:val="005A3513"/>
    <w:rsid w:val="005A680D"/>
    <w:rsid w:val="005B0EEB"/>
    <w:rsid w:val="005B3227"/>
    <w:rsid w:val="005B3DB3"/>
    <w:rsid w:val="005C19D8"/>
    <w:rsid w:val="005C467C"/>
    <w:rsid w:val="005C6743"/>
    <w:rsid w:val="005C7391"/>
    <w:rsid w:val="005C7DAB"/>
    <w:rsid w:val="005C7FA0"/>
    <w:rsid w:val="005D1A5B"/>
    <w:rsid w:val="005D4CD0"/>
    <w:rsid w:val="005E0657"/>
    <w:rsid w:val="005F2B8F"/>
    <w:rsid w:val="005F304A"/>
    <w:rsid w:val="005F4495"/>
    <w:rsid w:val="005F4A12"/>
    <w:rsid w:val="005F6872"/>
    <w:rsid w:val="005F7FBC"/>
    <w:rsid w:val="00600623"/>
    <w:rsid w:val="00602148"/>
    <w:rsid w:val="006043E1"/>
    <w:rsid w:val="00605599"/>
    <w:rsid w:val="00607E43"/>
    <w:rsid w:val="0061347F"/>
    <w:rsid w:val="006141CC"/>
    <w:rsid w:val="006208B5"/>
    <w:rsid w:val="006213B0"/>
    <w:rsid w:val="00626811"/>
    <w:rsid w:val="00634BBA"/>
    <w:rsid w:val="00640490"/>
    <w:rsid w:val="00640E32"/>
    <w:rsid w:val="00640E9A"/>
    <w:rsid w:val="00645662"/>
    <w:rsid w:val="00646D12"/>
    <w:rsid w:val="00650079"/>
    <w:rsid w:val="00651712"/>
    <w:rsid w:val="006526AF"/>
    <w:rsid w:val="00653E30"/>
    <w:rsid w:val="006541BA"/>
    <w:rsid w:val="006570A1"/>
    <w:rsid w:val="00661346"/>
    <w:rsid w:val="006624D9"/>
    <w:rsid w:val="006636C4"/>
    <w:rsid w:val="006712F1"/>
    <w:rsid w:val="00672FEC"/>
    <w:rsid w:val="006755BF"/>
    <w:rsid w:val="0067622C"/>
    <w:rsid w:val="00677060"/>
    <w:rsid w:val="00682C78"/>
    <w:rsid w:val="006842B5"/>
    <w:rsid w:val="006876BF"/>
    <w:rsid w:val="00694976"/>
    <w:rsid w:val="0069569E"/>
    <w:rsid w:val="00697BD1"/>
    <w:rsid w:val="006A41C1"/>
    <w:rsid w:val="006A44D5"/>
    <w:rsid w:val="006A4994"/>
    <w:rsid w:val="006A78DB"/>
    <w:rsid w:val="006B090F"/>
    <w:rsid w:val="006B1938"/>
    <w:rsid w:val="006B20D6"/>
    <w:rsid w:val="006B2C8C"/>
    <w:rsid w:val="006B2D01"/>
    <w:rsid w:val="006B5CC3"/>
    <w:rsid w:val="006C0673"/>
    <w:rsid w:val="006C3436"/>
    <w:rsid w:val="006C49D1"/>
    <w:rsid w:val="006C69A5"/>
    <w:rsid w:val="006C75D7"/>
    <w:rsid w:val="006D2345"/>
    <w:rsid w:val="006D417B"/>
    <w:rsid w:val="006D5509"/>
    <w:rsid w:val="006D7241"/>
    <w:rsid w:val="006E04FB"/>
    <w:rsid w:val="006E2296"/>
    <w:rsid w:val="006E2CFB"/>
    <w:rsid w:val="006E3639"/>
    <w:rsid w:val="006E5139"/>
    <w:rsid w:val="006E6165"/>
    <w:rsid w:val="006E771C"/>
    <w:rsid w:val="006F6CA4"/>
    <w:rsid w:val="00705B88"/>
    <w:rsid w:val="00705DDA"/>
    <w:rsid w:val="00706043"/>
    <w:rsid w:val="00707995"/>
    <w:rsid w:val="00707DE9"/>
    <w:rsid w:val="007125E3"/>
    <w:rsid w:val="007248CA"/>
    <w:rsid w:val="00733BD8"/>
    <w:rsid w:val="00735AED"/>
    <w:rsid w:val="00740466"/>
    <w:rsid w:val="007464DC"/>
    <w:rsid w:val="00747832"/>
    <w:rsid w:val="00750621"/>
    <w:rsid w:val="00756038"/>
    <w:rsid w:val="00761ECC"/>
    <w:rsid w:val="00763895"/>
    <w:rsid w:val="00775981"/>
    <w:rsid w:val="007762C0"/>
    <w:rsid w:val="007774BA"/>
    <w:rsid w:val="00782E86"/>
    <w:rsid w:val="00783DC5"/>
    <w:rsid w:val="00785985"/>
    <w:rsid w:val="00790310"/>
    <w:rsid w:val="00794E94"/>
    <w:rsid w:val="00796B57"/>
    <w:rsid w:val="00796CA0"/>
    <w:rsid w:val="007A132E"/>
    <w:rsid w:val="007A7385"/>
    <w:rsid w:val="007A7849"/>
    <w:rsid w:val="007B502B"/>
    <w:rsid w:val="007B6FD1"/>
    <w:rsid w:val="007C0D4A"/>
    <w:rsid w:val="007C53F1"/>
    <w:rsid w:val="007C66AF"/>
    <w:rsid w:val="007D0AC2"/>
    <w:rsid w:val="007D27A0"/>
    <w:rsid w:val="007D7813"/>
    <w:rsid w:val="007E48AD"/>
    <w:rsid w:val="007E5AAA"/>
    <w:rsid w:val="007E6083"/>
    <w:rsid w:val="007E7BA9"/>
    <w:rsid w:val="007F1708"/>
    <w:rsid w:val="007F29D6"/>
    <w:rsid w:val="007F38F5"/>
    <w:rsid w:val="007F5C2E"/>
    <w:rsid w:val="007F66AE"/>
    <w:rsid w:val="0080124C"/>
    <w:rsid w:val="008036A1"/>
    <w:rsid w:val="00810420"/>
    <w:rsid w:val="00811A5A"/>
    <w:rsid w:val="008123E9"/>
    <w:rsid w:val="0081316C"/>
    <w:rsid w:val="008135F0"/>
    <w:rsid w:val="008139E7"/>
    <w:rsid w:val="00816293"/>
    <w:rsid w:val="008169C9"/>
    <w:rsid w:val="00824D58"/>
    <w:rsid w:val="00830E1A"/>
    <w:rsid w:val="00831372"/>
    <w:rsid w:val="00833890"/>
    <w:rsid w:val="008356C0"/>
    <w:rsid w:val="0083604F"/>
    <w:rsid w:val="008374C3"/>
    <w:rsid w:val="00840C9D"/>
    <w:rsid w:val="00850D03"/>
    <w:rsid w:val="008533AF"/>
    <w:rsid w:val="00855181"/>
    <w:rsid w:val="00860E2D"/>
    <w:rsid w:val="00861D08"/>
    <w:rsid w:val="008621A8"/>
    <w:rsid w:val="00862C47"/>
    <w:rsid w:val="00863CCE"/>
    <w:rsid w:val="008643BF"/>
    <w:rsid w:val="00865F01"/>
    <w:rsid w:val="0087160C"/>
    <w:rsid w:val="00873F29"/>
    <w:rsid w:val="0087685E"/>
    <w:rsid w:val="008806AA"/>
    <w:rsid w:val="00884E82"/>
    <w:rsid w:val="008875F4"/>
    <w:rsid w:val="00891609"/>
    <w:rsid w:val="00893541"/>
    <w:rsid w:val="00893796"/>
    <w:rsid w:val="00895BE4"/>
    <w:rsid w:val="00896BA2"/>
    <w:rsid w:val="008A4CBB"/>
    <w:rsid w:val="008A5077"/>
    <w:rsid w:val="008A55C1"/>
    <w:rsid w:val="008A563B"/>
    <w:rsid w:val="008A65BA"/>
    <w:rsid w:val="008A6869"/>
    <w:rsid w:val="008B0B65"/>
    <w:rsid w:val="008B1112"/>
    <w:rsid w:val="008B6109"/>
    <w:rsid w:val="008C137B"/>
    <w:rsid w:val="008C5959"/>
    <w:rsid w:val="008C70CD"/>
    <w:rsid w:val="008D0953"/>
    <w:rsid w:val="008D4A99"/>
    <w:rsid w:val="008D6714"/>
    <w:rsid w:val="008E1007"/>
    <w:rsid w:val="008F2D34"/>
    <w:rsid w:val="008F331F"/>
    <w:rsid w:val="00900742"/>
    <w:rsid w:val="00900B5E"/>
    <w:rsid w:val="00900BC5"/>
    <w:rsid w:val="00901872"/>
    <w:rsid w:val="00902E87"/>
    <w:rsid w:val="00904144"/>
    <w:rsid w:val="0090420F"/>
    <w:rsid w:val="0090611E"/>
    <w:rsid w:val="00914419"/>
    <w:rsid w:val="00915C30"/>
    <w:rsid w:val="00921470"/>
    <w:rsid w:val="0092704F"/>
    <w:rsid w:val="0093142D"/>
    <w:rsid w:val="00931CBC"/>
    <w:rsid w:val="00934105"/>
    <w:rsid w:val="00935402"/>
    <w:rsid w:val="0093689D"/>
    <w:rsid w:val="00937429"/>
    <w:rsid w:val="009401A5"/>
    <w:rsid w:val="009436C9"/>
    <w:rsid w:val="00951F87"/>
    <w:rsid w:val="00952394"/>
    <w:rsid w:val="009543E1"/>
    <w:rsid w:val="00955854"/>
    <w:rsid w:val="009577B9"/>
    <w:rsid w:val="00962E61"/>
    <w:rsid w:val="00964F16"/>
    <w:rsid w:val="009654DE"/>
    <w:rsid w:val="00967998"/>
    <w:rsid w:val="009714BC"/>
    <w:rsid w:val="00973F2F"/>
    <w:rsid w:val="0097407C"/>
    <w:rsid w:val="009749BF"/>
    <w:rsid w:val="00975293"/>
    <w:rsid w:val="009752D4"/>
    <w:rsid w:val="00976E5A"/>
    <w:rsid w:val="009831A5"/>
    <w:rsid w:val="00985507"/>
    <w:rsid w:val="0098606D"/>
    <w:rsid w:val="00986331"/>
    <w:rsid w:val="00987C3C"/>
    <w:rsid w:val="00990181"/>
    <w:rsid w:val="009902AC"/>
    <w:rsid w:val="0099182D"/>
    <w:rsid w:val="009A20FE"/>
    <w:rsid w:val="009A533E"/>
    <w:rsid w:val="009A556C"/>
    <w:rsid w:val="009A5F72"/>
    <w:rsid w:val="009B56C3"/>
    <w:rsid w:val="009B6263"/>
    <w:rsid w:val="009B6B74"/>
    <w:rsid w:val="009C1DBD"/>
    <w:rsid w:val="009C2054"/>
    <w:rsid w:val="009C2360"/>
    <w:rsid w:val="009C355E"/>
    <w:rsid w:val="009C5CE8"/>
    <w:rsid w:val="009C7105"/>
    <w:rsid w:val="009D1C82"/>
    <w:rsid w:val="009D21A4"/>
    <w:rsid w:val="009D6316"/>
    <w:rsid w:val="009E29B9"/>
    <w:rsid w:val="009E3575"/>
    <w:rsid w:val="009F1A2A"/>
    <w:rsid w:val="009F7F55"/>
    <w:rsid w:val="00A01A90"/>
    <w:rsid w:val="00A02F32"/>
    <w:rsid w:val="00A04491"/>
    <w:rsid w:val="00A04573"/>
    <w:rsid w:val="00A07AD7"/>
    <w:rsid w:val="00A429B0"/>
    <w:rsid w:val="00A4443E"/>
    <w:rsid w:val="00A51CFD"/>
    <w:rsid w:val="00A52BBA"/>
    <w:rsid w:val="00A54535"/>
    <w:rsid w:val="00A54F59"/>
    <w:rsid w:val="00A563B6"/>
    <w:rsid w:val="00A566F7"/>
    <w:rsid w:val="00A575D2"/>
    <w:rsid w:val="00A6028E"/>
    <w:rsid w:val="00A65116"/>
    <w:rsid w:val="00A6602A"/>
    <w:rsid w:val="00A6630A"/>
    <w:rsid w:val="00A70048"/>
    <w:rsid w:val="00A731BF"/>
    <w:rsid w:val="00A75046"/>
    <w:rsid w:val="00A771AC"/>
    <w:rsid w:val="00A81B06"/>
    <w:rsid w:val="00A86CFE"/>
    <w:rsid w:val="00A90177"/>
    <w:rsid w:val="00A9066F"/>
    <w:rsid w:val="00A90F33"/>
    <w:rsid w:val="00A91454"/>
    <w:rsid w:val="00A93C79"/>
    <w:rsid w:val="00A945BF"/>
    <w:rsid w:val="00A94B39"/>
    <w:rsid w:val="00A96E5D"/>
    <w:rsid w:val="00A97B46"/>
    <w:rsid w:val="00AA7623"/>
    <w:rsid w:val="00AB17AF"/>
    <w:rsid w:val="00AB247D"/>
    <w:rsid w:val="00AB3022"/>
    <w:rsid w:val="00AB3EFB"/>
    <w:rsid w:val="00AB49B2"/>
    <w:rsid w:val="00AB7FE5"/>
    <w:rsid w:val="00AC074E"/>
    <w:rsid w:val="00AC1E5A"/>
    <w:rsid w:val="00AC487B"/>
    <w:rsid w:val="00AD74E7"/>
    <w:rsid w:val="00AD7BD9"/>
    <w:rsid w:val="00AE13C4"/>
    <w:rsid w:val="00AE13F0"/>
    <w:rsid w:val="00AE3181"/>
    <w:rsid w:val="00AE461E"/>
    <w:rsid w:val="00AE6CF9"/>
    <w:rsid w:val="00AF17ED"/>
    <w:rsid w:val="00AF1F57"/>
    <w:rsid w:val="00AF2390"/>
    <w:rsid w:val="00AF4AF4"/>
    <w:rsid w:val="00AF7C19"/>
    <w:rsid w:val="00B02908"/>
    <w:rsid w:val="00B03CB7"/>
    <w:rsid w:val="00B07989"/>
    <w:rsid w:val="00B120F7"/>
    <w:rsid w:val="00B14E0F"/>
    <w:rsid w:val="00B17000"/>
    <w:rsid w:val="00B21E49"/>
    <w:rsid w:val="00B26549"/>
    <w:rsid w:val="00B31841"/>
    <w:rsid w:val="00B34708"/>
    <w:rsid w:val="00B36061"/>
    <w:rsid w:val="00B42D64"/>
    <w:rsid w:val="00B538D3"/>
    <w:rsid w:val="00B60778"/>
    <w:rsid w:val="00B60DB2"/>
    <w:rsid w:val="00B6553E"/>
    <w:rsid w:val="00B666BA"/>
    <w:rsid w:val="00B7095E"/>
    <w:rsid w:val="00B71C8A"/>
    <w:rsid w:val="00B73DAB"/>
    <w:rsid w:val="00B74F77"/>
    <w:rsid w:val="00B77984"/>
    <w:rsid w:val="00B87748"/>
    <w:rsid w:val="00B87E22"/>
    <w:rsid w:val="00B90F30"/>
    <w:rsid w:val="00B927D9"/>
    <w:rsid w:val="00B95D89"/>
    <w:rsid w:val="00B96CD9"/>
    <w:rsid w:val="00B977D7"/>
    <w:rsid w:val="00BA0732"/>
    <w:rsid w:val="00BA174E"/>
    <w:rsid w:val="00BA2D2C"/>
    <w:rsid w:val="00BA2E18"/>
    <w:rsid w:val="00BA3E51"/>
    <w:rsid w:val="00BA4FF0"/>
    <w:rsid w:val="00BA6432"/>
    <w:rsid w:val="00BA6D3C"/>
    <w:rsid w:val="00BA6E74"/>
    <w:rsid w:val="00BA73C3"/>
    <w:rsid w:val="00BB0213"/>
    <w:rsid w:val="00BB13F1"/>
    <w:rsid w:val="00BB3142"/>
    <w:rsid w:val="00BB575F"/>
    <w:rsid w:val="00BB585E"/>
    <w:rsid w:val="00BB68BA"/>
    <w:rsid w:val="00BC06C4"/>
    <w:rsid w:val="00BC469E"/>
    <w:rsid w:val="00BC4700"/>
    <w:rsid w:val="00BC47FB"/>
    <w:rsid w:val="00BD1AF5"/>
    <w:rsid w:val="00BD2D57"/>
    <w:rsid w:val="00BD5D19"/>
    <w:rsid w:val="00BE0218"/>
    <w:rsid w:val="00BE1231"/>
    <w:rsid w:val="00BE186B"/>
    <w:rsid w:val="00BE38AF"/>
    <w:rsid w:val="00BE3F86"/>
    <w:rsid w:val="00BE6AE6"/>
    <w:rsid w:val="00BE6D2B"/>
    <w:rsid w:val="00BF0420"/>
    <w:rsid w:val="00BF0B9B"/>
    <w:rsid w:val="00BF3174"/>
    <w:rsid w:val="00BF434E"/>
    <w:rsid w:val="00C053D7"/>
    <w:rsid w:val="00C057FE"/>
    <w:rsid w:val="00C0796A"/>
    <w:rsid w:val="00C07ED8"/>
    <w:rsid w:val="00C105D4"/>
    <w:rsid w:val="00C10D1D"/>
    <w:rsid w:val="00C14B6C"/>
    <w:rsid w:val="00C14D4B"/>
    <w:rsid w:val="00C155FC"/>
    <w:rsid w:val="00C245DE"/>
    <w:rsid w:val="00C253AE"/>
    <w:rsid w:val="00C3269C"/>
    <w:rsid w:val="00C3315E"/>
    <w:rsid w:val="00C41F2A"/>
    <w:rsid w:val="00C42D00"/>
    <w:rsid w:val="00C44BF0"/>
    <w:rsid w:val="00C45D7E"/>
    <w:rsid w:val="00C46F85"/>
    <w:rsid w:val="00C51151"/>
    <w:rsid w:val="00C53D66"/>
    <w:rsid w:val="00C544C3"/>
    <w:rsid w:val="00C57E84"/>
    <w:rsid w:val="00C6338B"/>
    <w:rsid w:val="00C64606"/>
    <w:rsid w:val="00C64C9C"/>
    <w:rsid w:val="00C669BB"/>
    <w:rsid w:val="00C72AF5"/>
    <w:rsid w:val="00C86389"/>
    <w:rsid w:val="00C904B3"/>
    <w:rsid w:val="00C923AE"/>
    <w:rsid w:val="00C93002"/>
    <w:rsid w:val="00C9475B"/>
    <w:rsid w:val="00C95CAE"/>
    <w:rsid w:val="00C95F19"/>
    <w:rsid w:val="00C96DC8"/>
    <w:rsid w:val="00CA34D2"/>
    <w:rsid w:val="00CB00AB"/>
    <w:rsid w:val="00CB0904"/>
    <w:rsid w:val="00CB0E94"/>
    <w:rsid w:val="00CB1D3C"/>
    <w:rsid w:val="00CB1F92"/>
    <w:rsid w:val="00CB27B2"/>
    <w:rsid w:val="00CB3D7A"/>
    <w:rsid w:val="00CC229F"/>
    <w:rsid w:val="00CC25A3"/>
    <w:rsid w:val="00CC6038"/>
    <w:rsid w:val="00CC6921"/>
    <w:rsid w:val="00CD5223"/>
    <w:rsid w:val="00CD5311"/>
    <w:rsid w:val="00CE145A"/>
    <w:rsid w:val="00CE40CB"/>
    <w:rsid w:val="00CE4577"/>
    <w:rsid w:val="00CE757A"/>
    <w:rsid w:val="00CF03B1"/>
    <w:rsid w:val="00CF3D42"/>
    <w:rsid w:val="00D01ACA"/>
    <w:rsid w:val="00D01CA0"/>
    <w:rsid w:val="00D024C0"/>
    <w:rsid w:val="00D11050"/>
    <w:rsid w:val="00D141A5"/>
    <w:rsid w:val="00D15DBD"/>
    <w:rsid w:val="00D17CA8"/>
    <w:rsid w:val="00D200F7"/>
    <w:rsid w:val="00D20753"/>
    <w:rsid w:val="00D276E4"/>
    <w:rsid w:val="00D30A66"/>
    <w:rsid w:val="00D314B5"/>
    <w:rsid w:val="00D31907"/>
    <w:rsid w:val="00D34D5A"/>
    <w:rsid w:val="00D35C4F"/>
    <w:rsid w:val="00D371E0"/>
    <w:rsid w:val="00D37B53"/>
    <w:rsid w:val="00D405F9"/>
    <w:rsid w:val="00D44103"/>
    <w:rsid w:val="00D44986"/>
    <w:rsid w:val="00D47BB4"/>
    <w:rsid w:val="00D51F14"/>
    <w:rsid w:val="00D54B66"/>
    <w:rsid w:val="00D55689"/>
    <w:rsid w:val="00D57A83"/>
    <w:rsid w:val="00D625DB"/>
    <w:rsid w:val="00D64A10"/>
    <w:rsid w:val="00D6571A"/>
    <w:rsid w:val="00D65D4D"/>
    <w:rsid w:val="00D666BB"/>
    <w:rsid w:val="00D71B3C"/>
    <w:rsid w:val="00D75CBB"/>
    <w:rsid w:val="00D75F0F"/>
    <w:rsid w:val="00D76FA9"/>
    <w:rsid w:val="00D77561"/>
    <w:rsid w:val="00D8371E"/>
    <w:rsid w:val="00D8505D"/>
    <w:rsid w:val="00D85804"/>
    <w:rsid w:val="00D86AA9"/>
    <w:rsid w:val="00D87590"/>
    <w:rsid w:val="00D87D7C"/>
    <w:rsid w:val="00D91F16"/>
    <w:rsid w:val="00D926D0"/>
    <w:rsid w:val="00D95199"/>
    <w:rsid w:val="00D97A37"/>
    <w:rsid w:val="00D97DCD"/>
    <w:rsid w:val="00DA195F"/>
    <w:rsid w:val="00DA1BD5"/>
    <w:rsid w:val="00DA21FD"/>
    <w:rsid w:val="00DA2F88"/>
    <w:rsid w:val="00DA3A28"/>
    <w:rsid w:val="00DB01B2"/>
    <w:rsid w:val="00DB3218"/>
    <w:rsid w:val="00DB4E27"/>
    <w:rsid w:val="00DB7433"/>
    <w:rsid w:val="00DB7EC3"/>
    <w:rsid w:val="00DC304E"/>
    <w:rsid w:val="00DC3507"/>
    <w:rsid w:val="00DC6DA2"/>
    <w:rsid w:val="00DC7151"/>
    <w:rsid w:val="00DC7D1B"/>
    <w:rsid w:val="00DD7A72"/>
    <w:rsid w:val="00DE1291"/>
    <w:rsid w:val="00DE70D0"/>
    <w:rsid w:val="00DF086F"/>
    <w:rsid w:val="00DF16B3"/>
    <w:rsid w:val="00DF4742"/>
    <w:rsid w:val="00DF5295"/>
    <w:rsid w:val="00E00A1B"/>
    <w:rsid w:val="00E036FA"/>
    <w:rsid w:val="00E04462"/>
    <w:rsid w:val="00E058AB"/>
    <w:rsid w:val="00E06158"/>
    <w:rsid w:val="00E109C1"/>
    <w:rsid w:val="00E16C71"/>
    <w:rsid w:val="00E20245"/>
    <w:rsid w:val="00E21254"/>
    <w:rsid w:val="00E220D7"/>
    <w:rsid w:val="00E22684"/>
    <w:rsid w:val="00E26869"/>
    <w:rsid w:val="00E270D1"/>
    <w:rsid w:val="00E27CA0"/>
    <w:rsid w:val="00E35010"/>
    <w:rsid w:val="00E37C35"/>
    <w:rsid w:val="00E37D73"/>
    <w:rsid w:val="00E41428"/>
    <w:rsid w:val="00E4379F"/>
    <w:rsid w:val="00E448F7"/>
    <w:rsid w:val="00E53E24"/>
    <w:rsid w:val="00E551E5"/>
    <w:rsid w:val="00E55686"/>
    <w:rsid w:val="00E56913"/>
    <w:rsid w:val="00E60362"/>
    <w:rsid w:val="00E61BCA"/>
    <w:rsid w:val="00E62359"/>
    <w:rsid w:val="00E63193"/>
    <w:rsid w:val="00E64846"/>
    <w:rsid w:val="00E66932"/>
    <w:rsid w:val="00E67760"/>
    <w:rsid w:val="00E711D2"/>
    <w:rsid w:val="00E7493B"/>
    <w:rsid w:val="00E76442"/>
    <w:rsid w:val="00E80B19"/>
    <w:rsid w:val="00E80C1C"/>
    <w:rsid w:val="00E82DB5"/>
    <w:rsid w:val="00E84926"/>
    <w:rsid w:val="00E84964"/>
    <w:rsid w:val="00E86AC9"/>
    <w:rsid w:val="00E86D67"/>
    <w:rsid w:val="00E874BF"/>
    <w:rsid w:val="00E92A3C"/>
    <w:rsid w:val="00E92A9F"/>
    <w:rsid w:val="00E93579"/>
    <w:rsid w:val="00E957EF"/>
    <w:rsid w:val="00E95B59"/>
    <w:rsid w:val="00EA0042"/>
    <w:rsid w:val="00EA6646"/>
    <w:rsid w:val="00EB6470"/>
    <w:rsid w:val="00EB69D8"/>
    <w:rsid w:val="00EB6C95"/>
    <w:rsid w:val="00EC4550"/>
    <w:rsid w:val="00EC492B"/>
    <w:rsid w:val="00EC5EA9"/>
    <w:rsid w:val="00ED2082"/>
    <w:rsid w:val="00ED3A2B"/>
    <w:rsid w:val="00EE2F1E"/>
    <w:rsid w:val="00EE508D"/>
    <w:rsid w:val="00EF2676"/>
    <w:rsid w:val="00EF3CF4"/>
    <w:rsid w:val="00EF5E3B"/>
    <w:rsid w:val="00EF639B"/>
    <w:rsid w:val="00EF6CCD"/>
    <w:rsid w:val="00EF7E3D"/>
    <w:rsid w:val="00F020C5"/>
    <w:rsid w:val="00F030B4"/>
    <w:rsid w:val="00F04254"/>
    <w:rsid w:val="00F05249"/>
    <w:rsid w:val="00F10A51"/>
    <w:rsid w:val="00F12B0C"/>
    <w:rsid w:val="00F1341A"/>
    <w:rsid w:val="00F14126"/>
    <w:rsid w:val="00F173B0"/>
    <w:rsid w:val="00F23101"/>
    <w:rsid w:val="00F23FBE"/>
    <w:rsid w:val="00F249BD"/>
    <w:rsid w:val="00F3203F"/>
    <w:rsid w:val="00F33A93"/>
    <w:rsid w:val="00F341D8"/>
    <w:rsid w:val="00F35E85"/>
    <w:rsid w:val="00F41736"/>
    <w:rsid w:val="00F42D5F"/>
    <w:rsid w:val="00F50BC6"/>
    <w:rsid w:val="00F53769"/>
    <w:rsid w:val="00F635E6"/>
    <w:rsid w:val="00F645CA"/>
    <w:rsid w:val="00F707B7"/>
    <w:rsid w:val="00F72418"/>
    <w:rsid w:val="00F76258"/>
    <w:rsid w:val="00F7651F"/>
    <w:rsid w:val="00F8269E"/>
    <w:rsid w:val="00F84E0D"/>
    <w:rsid w:val="00F865AB"/>
    <w:rsid w:val="00F908C3"/>
    <w:rsid w:val="00F94C2A"/>
    <w:rsid w:val="00FA33B0"/>
    <w:rsid w:val="00FA5E3E"/>
    <w:rsid w:val="00FA76AD"/>
    <w:rsid w:val="00FA7E23"/>
    <w:rsid w:val="00FB67EF"/>
    <w:rsid w:val="00FB6DF2"/>
    <w:rsid w:val="00FC00B0"/>
    <w:rsid w:val="00FC165D"/>
    <w:rsid w:val="00FC4FE2"/>
    <w:rsid w:val="00FC7414"/>
    <w:rsid w:val="00FD0A48"/>
    <w:rsid w:val="00FD6F04"/>
    <w:rsid w:val="00FE0603"/>
    <w:rsid w:val="00FE2094"/>
    <w:rsid w:val="00FE26C5"/>
    <w:rsid w:val="00FE49D0"/>
    <w:rsid w:val="00FE60D1"/>
    <w:rsid w:val="00FE7E68"/>
    <w:rsid w:val="00FF28B5"/>
    <w:rsid w:val="00FF4154"/>
    <w:rsid w:val="00FF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DE0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DDDDDD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D20000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FF4F4F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DF5327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D20000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F59E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FF4F4F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DF5327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0000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0000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0000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FFC3C3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FFC3C3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0000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0000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0000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F47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7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74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7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742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kiananaik.github.io/" TargetMode="External"/><Relationship Id="rId18" Type="http://schemas.openxmlformats.org/officeDocument/2006/relationships/image" Target="media/image4.sv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yperlink" Target="mailto:kilosofelectronics@gmail.com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2.svg"/><Relationship Id="rId20" Type="http://schemas.openxmlformats.org/officeDocument/2006/relationships/image" Target="media/image6.sv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kiananaik.github.io/" TargetMode="External"/><Relationship Id="rId24" Type="http://schemas.microsoft.com/office/2007/relationships/hdphoto" Target="media/hdphoto1.wdp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kilosofelectronics@gmail.com" TargetMode="External"/><Relationship Id="rId22" Type="http://schemas.openxmlformats.org/officeDocument/2006/relationships/image" Target="media/image8.sv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ngar\AppData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850AEDB47F94A109481A6FD8DA4F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EEE7F-A5F5-4791-A807-ADAC51EAFE2A}"/>
      </w:docPartPr>
      <w:docPartBody>
        <w:p w:rsidR="003011F3" w:rsidRDefault="007D6564">
          <w:pPr>
            <w:pStyle w:val="A850AEDB47F94A109481A6FD8DA4F709"/>
          </w:pPr>
          <w:r w:rsidRPr="00162614">
            <w:rPr>
              <w:rStyle w:val="Heading3Char"/>
            </w:rPr>
            <w:t>Developer</w:t>
          </w:r>
        </w:p>
      </w:docPartBody>
    </w:docPart>
    <w:docPart>
      <w:docPartPr>
        <w:name w:val="EAF773A3873D40F3A028BB4006062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0855E-D53F-4618-B076-97430CF3405F}"/>
      </w:docPartPr>
      <w:docPartBody>
        <w:p w:rsidR="003011F3" w:rsidRDefault="007D6564">
          <w:pPr>
            <w:pStyle w:val="EAF773A3873D40F3A028BB400606284E"/>
          </w:pPr>
          <w:r w:rsidRPr="00C45D7E">
            <w:t>PROFILE</w:t>
          </w:r>
        </w:p>
      </w:docPartBody>
    </w:docPart>
    <w:docPart>
      <w:docPartPr>
        <w:name w:val="D8DDD2E794C343DF94C0B93C47B35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8FB00-AFFC-4EB2-95E4-238240626590}"/>
      </w:docPartPr>
      <w:docPartBody>
        <w:p w:rsidR="003011F3" w:rsidRDefault="007D6564">
          <w:pPr>
            <w:pStyle w:val="D8DDD2E794C343DF94C0B93C47B35A93"/>
          </w:pPr>
          <w:r w:rsidRPr="00162614">
            <w:t>CONTACT</w:t>
          </w:r>
        </w:p>
      </w:docPartBody>
    </w:docPart>
    <w:docPart>
      <w:docPartPr>
        <w:name w:val="05455DD41413484894BE4ED8FD76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8139-1BC9-4CC1-85CA-F7044BB6A10E}"/>
      </w:docPartPr>
      <w:docPartBody>
        <w:p w:rsidR="003011F3" w:rsidRDefault="007D6564">
          <w:pPr>
            <w:pStyle w:val="05455DD41413484894BE4ED8FD764ABE"/>
          </w:pPr>
          <w:r>
            <w:t>EXPERIENCE</w:t>
          </w:r>
        </w:p>
      </w:docPartBody>
    </w:docPart>
    <w:docPart>
      <w:docPartPr>
        <w:name w:val="786378A23BAF4BAF861EE8C015F66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154A9-C10C-4F3D-8FC6-79EACF17DD67}"/>
      </w:docPartPr>
      <w:docPartBody>
        <w:p w:rsidR="003011F3" w:rsidRDefault="007D6564">
          <w:pPr>
            <w:pStyle w:val="786378A23BAF4BAF861EE8C015F66601"/>
          </w:pPr>
          <w:r w:rsidRPr="00162614">
            <w:t>SKILLS</w:t>
          </w:r>
        </w:p>
      </w:docPartBody>
    </w:docPart>
    <w:docPart>
      <w:docPartPr>
        <w:name w:val="E3DC0D7C95254BDDB063CBA4610A1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AF724-B634-4600-BE36-101BCEFF8FFF}"/>
      </w:docPartPr>
      <w:docPartBody>
        <w:p w:rsidR="00381868" w:rsidRDefault="00190AB5" w:rsidP="00190AB5">
          <w:pPr>
            <w:pStyle w:val="E3DC0D7C95254BDDB063CBA4610A1303"/>
          </w:pPr>
          <w:r w:rsidRPr="0016261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64"/>
    <w:rsid w:val="0009107C"/>
    <w:rsid w:val="00190AB5"/>
    <w:rsid w:val="003011F3"/>
    <w:rsid w:val="00381868"/>
    <w:rsid w:val="007D6564"/>
    <w:rsid w:val="00E8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0AB5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06C5FBCDFF4646A6816C3181C211CF">
    <w:name w:val="5106C5FBCDFF4646A6816C3181C211CF"/>
  </w:style>
  <w:style w:type="paragraph" w:customStyle="1" w:styleId="F088A25BDB7B468C810F45B688A1FE61">
    <w:name w:val="F088A25BDB7B468C810F45B688A1FE61"/>
  </w:style>
  <w:style w:type="paragraph" w:customStyle="1" w:styleId="0982287E7F054878BEB5FA954FCB9024">
    <w:name w:val="0982287E7F054878BEB5FA954FCB9024"/>
  </w:style>
  <w:style w:type="paragraph" w:customStyle="1" w:styleId="5AE05AEFA60345E89EFD8A874D3CABB2">
    <w:name w:val="5AE05AEFA60345E89EFD8A874D3CABB2"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sz w:val="28"/>
      <w:szCs w:val="24"/>
    </w:rPr>
  </w:style>
  <w:style w:type="paragraph" w:customStyle="1" w:styleId="A850AEDB47F94A109481A6FD8DA4F709">
    <w:name w:val="A850AEDB47F94A109481A6FD8DA4F709"/>
  </w:style>
  <w:style w:type="paragraph" w:customStyle="1" w:styleId="EAF773A3873D40F3A028BB400606284E">
    <w:name w:val="EAF773A3873D40F3A028BB400606284E"/>
  </w:style>
  <w:style w:type="paragraph" w:customStyle="1" w:styleId="D8DDD2E794C343DF94C0B93C47B35A93">
    <w:name w:val="D8DDD2E794C343DF94C0B93C47B35A93"/>
  </w:style>
  <w:style w:type="paragraph" w:customStyle="1" w:styleId="FEC6F8FB3CCE42F59DD31D965D6CD48A">
    <w:name w:val="FEC6F8FB3CCE42F59DD31D965D6CD48A"/>
  </w:style>
  <w:style w:type="paragraph" w:customStyle="1" w:styleId="AE7DE2BA140B4EC5B905252372E5EC90">
    <w:name w:val="AE7DE2BA140B4EC5B905252372E5EC90"/>
  </w:style>
  <w:style w:type="paragraph" w:customStyle="1" w:styleId="818BB09AAD0C4C46AFD7E41F3D70A173">
    <w:name w:val="818BB09AAD0C4C46AFD7E41F3D70A173"/>
  </w:style>
  <w:style w:type="paragraph" w:customStyle="1" w:styleId="012348D27A074471AD6D0BEF39B3E64B">
    <w:name w:val="012348D27A074471AD6D0BEF39B3E64B"/>
  </w:style>
  <w:style w:type="paragraph" w:customStyle="1" w:styleId="3BB026C6949540E788300228F37DCA46">
    <w:name w:val="3BB026C6949540E788300228F37DCA46"/>
  </w:style>
  <w:style w:type="paragraph" w:customStyle="1" w:styleId="05455DD41413484894BE4ED8FD764ABE">
    <w:name w:val="05455DD41413484894BE4ED8FD764ABE"/>
  </w:style>
  <w:style w:type="paragraph" w:customStyle="1" w:styleId="786378A23BAF4BAF861EE8C015F66601">
    <w:name w:val="786378A23BAF4BAF861EE8C015F66601"/>
  </w:style>
  <w:style w:type="paragraph" w:customStyle="1" w:styleId="2C70D295FB344B90917BFC63C2B48AD7">
    <w:name w:val="2C70D295FB344B90917BFC63C2B48AD7"/>
  </w:style>
  <w:style w:type="paragraph" w:customStyle="1" w:styleId="3847AD4D101D41F0BCAFFA7136D1C3D4">
    <w:name w:val="3847AD4D101D41F0BCAFFA7136D1C3D4"/>
  </w:style>
  <w:style w:type="paragraph" w:customStyle="1" w:styleId="8CAC2ACB50C8412CA1799DC4964EC766">
    <w:name w:val="8CAC2ACB50C8412CA1799DC4964EC766"/>
  </w:style>
  <w:style w:type="paragraph" w:styleId="ListBullet">
    <w:name w:val="List Bullet"/>
    <w:basedOn w:val="Normal"/>
    <w:uiPriority w:val="99"/>
    <w:qFormat/>
    <w:rsid w:val="00190AB5"/>
    <w:pPr>
      <w:numPr>
        <w:numId w:val="2"/>
      </w:numPr>
      <w:spacing w:after="0" w:line="400" w:lineRule="exact"/>
      <w:contextualSpacing/>
    </w:pPr>
    <w:rPr>
      <w:rFonts w:eastAsiaTheme="minorHAnsi"/>
      <w:color w:val="4472C4" w:themeColor="accent1"/>
      <w:sz w:val="28"/>
      <w:szCs w:val="18"/>
    </w:rPr>
  </w:style>
  <w:style w:type="numbering" w:customStyle="1" w:styleId="BullettedList">
    <w:name w:val="BullettedList"/>
    <w:uiPriority w:val="99"/>
    <w:rsid w:val="00190AB5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190AB5"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3">
    <w:name w:val="List Bullet 3"/>
    <w:basedOn w:val="Normal"/>
    <w:uiPriority w:val="99"/>
    <w:semiHidden/>
    <w:unhideWhenUsed/>
    <w:rsid w:val="00190AB5"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4">
    <w:name w:val="List Bullet 4"/>
    <w:basedOn w:val="Normal"/>
    <w:uiPriority w:val="99"/>
    <w:semiHidden/>
    <w:unhideWhenUsed/>
    <w:rsid w:val="00190AB5"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5">
    <w:name w:val="List Bullet 5"/>
    <w:basedOn w:val="Normal"/>
    <w:uiPriority w:val="99"/>
    <w:semiHidden/>
    <w:unhideWhenUsed/>
    <w:rsid w:val="00190AB5"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customStyle="1" w:styleId="D282E797150B415F89C79B2CFD81BD29">
    <w:name w:val="D282E797150B415F89C79B2CFD81BD29"/>
  </w:style>
  <w:style w:type="character" w:customStyle="1" w:styleId="Heading4Char">
    <w:name w:val="Heading 4 Char"/>
    <w:basedOn w:val="DefaultParagraphFont"/>
    <w:link w:val="Heading4"/>
    <w:uiPriority w:val="9"/>
    <w:rsid w:val="00190AB5"/>
    <w:rPr>
      <w:rFonts w:eastAsiaTheme="majorEastAsia" w:cstheme="majorBidi"/>
      <w:b/>
      <w:iCs/>
      <w:color w:val="5B9BD5" w:themeColor="accent5"/>
      <w:sz w:val="28"/>
      <w:szCs w:val="18"/>
    </w:rPr>
  </w:style>
  <w:style w:type="paragraph" w:customStyle="1" w:styleId="D9ADB3808690441B9BCE377D81C153C5">
    <w:name w:val="D9ADB3808690441B9BCE377D81C153C5"/>
  </w:style>
  <w:style w:type="paragraph" w:customStyle="1" w:styleId="D2E3804BC3F24DF181399490B9B9B688">
    <w:name w:val="D2E3804BC3F24DF181399490B9B9B688"/>
  </w:style>
  <w:style w:type="paragraph" w:customStyle="1" w:styleId="CA617AC692604C7ABEC4CB6991B5F2DF">
    <w:name w:val="CA617AC692604C7ABEC4CB6991B5F2DF"/>
  </w:style>
  <w:style w:type="paragraph" w:customStyle="1" w:styleId="5D835843FC4642738F1ED693FC431DE0">
    <w:name w:val="5D835843FC4642738F1ED693FC431DE0"/>
  </w:style>
  <w:style w:type="paragraph" w:customStyle="1" w:styleId="EF42F8973738440580C972AC496DCF98">
    <w:name w:val="EF42F8973738440580C972AC496DCF98"/>
  </w:style>
  <w:style w:type="paragraph" w:customStyle="1" w:styleId="442C315827A6470A8D434B0312B845A5">
    <w:name w:val="442C315827A6470A8D434B0312B845A5"/>
  </w:style>
  <w:style w:type="paragraph" w:customStyle="1" w:styleId="06351948CBCF45D6B34D8F1410349DA8">
    <w:name w:val="06351948CBCF45D6B34D8F1410349DA8"/>
  </w:style>
  <w:style w:type="paragraph" w:customStyle="1" w:styleId="603D830B32164ABE9587AA1D31FF18DC">
    <w:name w:val="603D830B32164ABE9587AA1D31FF18DC"/>
  </w:style>
  <w:style w:type="paragraph" w:styleId="Date">
    <w:name w:val="Date"/>
    <w:basedOn w:val="Normal"/>
    <w:next w:val="Normal"/>
    <w:link w:val="DateChar"/>
    <w:uiPriority w:val="99"/>
    <w:qFormat/>
    <w:pPr>
      <w:spacing w:before="20" w:after="0" w:line="240" w:lineRule="exact"/>
    </w:pPr>
    <w:rPr>
      <w:rFonts w:eastAsiaTheme="minorHAnsi"/>
      <w:caps/>
      <w:color w:val="4472C4" w:themeColor="accent1"/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rPr>
      <w:rFonts w:eastAsiaTheme="minorHAnsi"/>
      <w:caps/>
      <w:color w:val="4472C4" w:themeColor="accent1"/>
      <w:sz w:val="18"/>
      <w:szCs w:val="18"/>
    </w:rPr>
  </w:style>
  <w:style w:type="paragraph" w:customStyle="1" w:styleId="936395E1CC494FEAAEBEBCFD70D0B537">
    <w:name w:val="936395E1CC494FEAAEBEBCFD70D0B537"/>
  </w:style>
  <w:style w:type="paragraph" w:customStyle="1" w:styleId="72C941845807405898AE7937D22C80C8">
    <w:name w:val="72C941845807405898AE7937D22C80C8"/>
  </w:style>
  <w:style w:type="paragraph" w:customStyle="1" w:styleId="C189AEA5541842C7A3974C30D9B48D29">
    <w:name w:val="C189AEA5541842C7A3974C30D9B48D29"/>
  </w:style>
  <w:style w:type="paragraph" w:customStyle="1" w:styleId="5F781040810645A0B35A250B5B879C0E">
    <w:name w:val="5F781040810645A0B35A250B5B879C0E"/>
  </w:style>
  <w:style w:type="paragraph" w:customStyle="1" w:styleId="852E7D53E78B4A01B952AD2137A3DAAA">
    <w:name w:val="852E7D53E78B4A01B952AD2137A3DAAA"/>
  </w:style>
  <w:style w:type="paragraph" w:customStyle="1" w:styleId="01F8A5E92A3541CE979031262B731450">
    <w:name w:val="01F8A5E92A3541CE979031262B731450"/>
    <w:rsid w:val="00190AB5"/>
  </w:style>
  <w:style w:type="paragraph" w:customStyle="1" w:styleId="96129D355A61414497DB2F5C1D7DD700">
    <w:name w:val="96129D355A61414497DB2F5C1D7DD700"/>
    <w:rsid w:val="00190AB5"/>
  </w:style>
  <w:style w:type="paragraph" w:customStyle="1" w:styleId="7BEEE5ADD5C64F2E8F2E49573C55A63A">
    <w:name w:val="7BEEE5ADD5C64F2E8F2E49573C55A63A"/>
    <w:rsid w:val="00190AB5"/>
  </w:style>
  <w:style w:type="paragraph" w:customStyle="1" w:styleId="B172F58C87C749339B0122334EF9D5A5">
    <w:name w:val="B172F58C87C749339B0122334EF9D5A5"/>
    <w:rsid w:val="00190AB5"/>
  </w:style>
  <w:style w:type="paragraph" w:customStyle="1" w:styleId="3AD761074981488BA1E16811F98C756C">
    <w:name w:val="3AD761074981488BA1E16811F98C756C"/>
    <w:rsid w:val="00190AB5"/>
  </w:style>
  <w:style w:type="paragraph" w:customStyle="1" w:styleId="C638F660B45444FDB8EF8E52667BEBE9">
    <w:name w:val="C638F660B45444FDB8EF8E52667BEBE9"/>
    <w:rsid w:val="00190AB5"/>
  </w:style>
  <w:style w:type="paragraph" w:customStyle="1" w:styleId="1461A6B463FA4A92831DB1044AF9735F">
    <w:name w:val="1461A6B463FA4A92831DB1044AF9735F"/>
    <w:rsid w:val="00190AB5"/>
  </w:style>
  <w:style w:type="paragraph" w:customStyle="1" w:styleId="CF54017C23024D67892D4121C20844FC">
    <w:name w:val="CF54017C23024D67892D4121C20844FC"/>
    <w:rsid w:val="00190AB5"/>
  </w:style>
  <w:style w:type="paragraph" w:customStyle="1" w:styleId="7505ABDBBAA0475BAA18130CE1903585">
    <w:name w:val="7505ABDBBAA0475BAA18130CE1903585"/>
    <w:rsid w:val="00190AB5"/>
  </w:style>
  <w:style w:type="paragraph" w:customStyle="1" w:styleId="E84E82B19A77456697C8CCE79E51C927">
    <w:name w:val="E84E82B19A77456697C8CCE79E51C927"/>
    <w:rsid w:val="00190AB5"/>
  </w:style>
  <w:style w:type="paragraph" w:customStyle="1" w:styleId="FAD13B91670C4C3290EDE26FED857BB5">
    <w:name w:val="FAD13B91670C4C3290EDE26FED857BB5"/>
    <w:rsid w:val="00190AB5"/>
  </w:style>
  <w:style w:type="paragraph" w:customStyle="1" w:styleId="7CD1A997A146450D99914FFDF24EF671">
    <w:name w:val="7CD1A997A146450D99914FFDF24EF671"/>
    <w:rsid w:val="00190AB5"/>
  </w:style>
  <w:style w:type="paragraph" w:customStyle="1" w:styleId="9D59CCE20C124978A89AD7A3A9EC00F0">
    <w:name w:val="9D59CCE20C124978A89AD7A3A9EC00F0"/>
    <w:rsid w:val="00190AB5"/>
  </w:style>
  <w:style w:type="paragraph" w:customStyle="1" w:styleId="76A8C08DC341435D98C29E19C0AF352F">
    <w:name w:val="76A8C08DC341435D98C29E19C0AF352F"/>
    <w:rsid w:val="00190AB5"/>
  </w:style>
  <w:style w:type="paragraph" w:customStyle="1" w:styleId="0307C483DFE34803BDF0F41165758B93">
    <w:name w:val="0307C483DFE34803BDF0F41165758B93"/>
    <w:rsid w:val="00190AB5"/>
  </w:style>
  <w:style w:type="paragraph" w:customStyle="1" w:styleId="489673439C824D60A8B3B7B28067D485">
    <w:name w:val="489673439C824D60A8B3B7B28067D485"/>
    <w:rsid w:val="00190AB5"/>
  </w:style>
  <w:style w:type="paragraph" w:customStyle="1" w:styleId="745CC4BB1335485EB03F07473D2A78A6">
    <w:name w:val="745CC4BB1335485EB03F07473D2A78A6"/>
    <w:rsid w:val="00190AB5"/>
  </w:style>
  <w:style w:type="paragraph" w:customStyle="1" w:styleId="3C89B580E608445AA5991E93B56C91CA">
    <w:name w:val="3C89B580E608445AA5991E93B56C91CA"/>
    <w:rsid w:val="00190AB5"/>
  </w:style>
  <w:style w:type="paragraph" w:customStyle="1" w:styleId="AE32D0A76F8F44ABA3EE0EC7020939B0">
    <w:name w:val="AE32D0A76F8F44ABA3EE0EC7020939B0"/>
    <w:rsid w:val="00190AB5"/>
  </w:style>
  <w:style w:type="paragraph" w:customStyle="1" w:styleId="E196258298954509B7E2058D95F80898">
    <w:name w:val="E196258298954509B7E2058D95F80898"/>
    <w:rsid w:val="00190AB5"/>
  </w:style>
  <w:style w:type="paragraph" w:customStyle="1" w:styleId="A889149289D4480B94118B360ED12BBD">
    <w:name w:val="A889149289D4480B94118B360ED12BBD"/>
    <w:rsid w:val="00190AB5"/>
  </w:style>
  <w:style w:type="paragraph" w:customStyle="1" w:styleId="10D3B8EA1BBF427B93405183B4E7ECEA">
    <w:name w:val="10D3B8EA1BBF427B93405183B4E7ECEA"/>
    <w:rsid w:val="00190AB5"/>
  </w:style>
  <w:style w:type="paragraph" w:customStyle="1" w:styleId="268569E17BA64B4D9F521741C454BBFE">
    <w:name w:val="268569E17BA64B4D9F521741C454BBFE"/>
    <w:rsid w:val="00190AB5"/>
  </w:style>
  <w:style w:type="paragraph" w:customStyle="1" w:styleId="BD7959B5E505462F9FFB14D408297892">
    <w:name w:val="BD7959B5E505462F9FFB14D408297892"/>
    <w:rsid w:val="00190AB5"/>
  </w:style>
  <w:style w:type="paragraph" w:customStyle="1" w:styleId="31309B6C9BEB4D9DAD021FB1ECF28F29">
    <w:name w:val="31309B6C9BEB4D9DAD021FB1ECF28F29"/>
    <w:rsid w:val="00190AB5"/>
  </w:style>
  <w:style w:type="paragraph" w:customStyle="1" w:styleId="09DC96F7013444D2B7FC9129B389C4C2">
    <w:name w:val="09DC96F7013444D2B7FC9129B389C4C2"/>
    <w:rsid w:val="00190AB5"/>
  </w:style>
  <w:style w:type="paragraph" w:customStyle="1" w:styleId="3502FAD8EB3C4EB18CE66BC1E268A1F6">
    <w:name w:val="3502FAD8EB3C4EB18CE66BC1E268A1F6"/>
    <w:rsid w:val="00190AB5"/>
  </w:style>
  <w:style w:type="paragraph" w:customStyle="1" w:styleId="D4022339E25D41FBA62B7553142A751B">
    <w:name w:val="D4022339E25D41FBA62B7553142A751B"/>
    <w:rsid w:val="00190AB5"/>
  </w:style>
  <w:style w:type="paragraph" w:customStyle="1" w:styleId="882055CB779540E89E18EA7A16B523AC">
    <w:name w:val="882055CB779540E89E18EA7A16B523AC"/>
    <w:rsid w:val="00190AB5"/>
  </w:style>
  <w:style w:type="paragraph" w:customStyle="1" w:styleId="3D1FDD6BF51D49589433A24F6B9FF9CE">
    <w:name w:val="3D1FDD6BF51D49589433A24F6B9FF9CE"/>
    <w:rsid w:val="00190AB5"/>
  </w:style>
  <w:style w:type="paragraph" w:customStyle="1" w:styleId="8590ADCE169D4B618D900D29475DCA51">
    <w:name w:val="8590ADCE169D4B618D900D29475DCA51"/>
    <w:rsid w:val="00190AB5"/>
  </w:style>
  <w:style w:type="paragraph" w:customStyle="1" w:styleId="E3DC0D7C95254BDDB063CBA4610A1303">
    <w:name w:val="E3DC0D7C95254BDDB063CBA4610A1303"/>
    <w:rsid w:val="00190AB5"/>
  </w:style>
  <w:style w:type="paragraph" w:customStyle="1" w:styleId="8D547AE9EFF349B5BE2184658DD2A346">
    <w:name w:val="8D547AE9EFF349B5BE2184658DD2A346"/>
    <w:rsid w:val="00190AB5"/>
  </w:style>
  <w:style w:type="paragraph" w:customStyle="1" w:styleId="DD7259379904493E924D550C4450F3C2">
    <w:name w:val="DD7259379904493E924D550C4450F3C2"/>
    <w:rsid w:val="00190AB5"/>
  </w:style>
  <w:style w:type="paragraph" w:customStyle="1" w:styleId="1EDFEF6D073F41AEA2503471A2085DC2">
    <w:name w:val="1EDFEF6D073F41AEA2503471A2085DC2"/>
    <w:rsid w:val="00190AB5"/>
  </w:style>
  <w:style w:type="paragraph" w:customStyle="1" w:styleId="2443A8FBEFCB4B98B547EDC3A2691419">
    <w:name w:val="2443A8FBEFCB4B98B547EDC3A2691419"/>
    <w:rsid w:val="00190AB5"/>
  </w:style>
  <w:style w:type="paragraph" w:customStyle="1" w:styleId="7B9C9C5FB4044612986EDD99940E560C">
    <w:name w:val="7B9C9C5FB4044612986EDD99940E560C"/>
    <w:rsid w:val="00190AB5"/>
  </w:style>
  <w:style w:type="paragraph" w:customStyle="1" w:styleId="84C6609254EB493AB59E44F18D061CFF">
    <w:name w:val="84C6609254EB493AB59E44F18D061CFF"/>
    <w:rsid w:val="00190AB5"/>
  </w:style>
  <w:style w:type="paragraph" w:customStyle="1" w:styleId="198258B2664A408382D997CD21CA7BB0">
    <w:name w:val="198258B2664A408382D997CD21CA7BB0"/>
    <w:rsid w:val="00190A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pink n gray">
      <a:dk1>
        <a:srgbClr val="000000"/>
      </a:dk1>
      <a:lt1>
        <a:sysClr val="window" lastClr="FFFFFF"/>
      </a:lt1>
      <a:dk2>
        <a:srgbClr val="DDDDDD"/>
      </a:dk2>
      <a:lt2>
        <a:srgbClr val="DDDDDD"/>
      </a:lt2>
      <a:accent1>
        <a:srgbClr val="000000"/>
      </a:accent1>
      <a:accent2>
        <a:srgbClr val="A6B727"/>
      </a:accent2>
      <a:accent3>
        <a:srgbClr val="D20000"/>
      </a:accent3>
      <a:accent4>
        <a:srgbClr val="838383"/>
      </a:accent4>
      <a:accent5>
        <a:srgbClr val="FF4F4F"/>
      </a:accent5>
      <a:accent6>
        <a:srgbClr val="DF5327"/>
      </a:accent6>
      <a:hlink>
        <a:srgbClr val="F59E00"/>
      </a:hlink>
      <a:folHlink>
        <a:srgbClr val="AB3C19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52EC382-EEF4-49DC-9F26-8EB45F529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</Template>
  <TotalTime>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2020-03-04T09:22:00Z</dcterms:created>
  <dcterms:modified xsi:type="dcterms:W3CDTF">2020-03-04T09:23:00Z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